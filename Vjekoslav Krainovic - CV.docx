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539"/>
        <w:gridCol w:w="5101"/>
      </w:tblGrid>
      <w:tr w:rsidR="007A0F44" w:rsidRPr="00565B06" w:rsidTr="00B65DBA">
        <w:trPr>
          <w:trHeight w:hRule="exact" w:val="1944"/>
        </w:trPr>
        <w:tc>
          <w:tcPr>
            <w:tcW w:w="3539" w:type="dxa"/>
            <w:tcMar>
              <w:right w:w="144" w:type="dxa"/>
            </w:tcMar>
            <w:vAlign w:val="bottom"/>
          </w:tcPr>
          <w:p w:rsidR="007A0F44" w:rsidRPr="00565B06" w:rsidRDefault="0027311E" w:rsidP="00174A87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DC606FA" wp14:editId="51067046">
                  <wp:simplePos x="0" y="0"/>
                  <wp:positionH relativeFrom="column">
                    <wp:posOffset>-1239520</wp:posOffset>
                  </wp:positionH>
                  <wp:positionV relativeFrom="paragraph">
                    <wp:posOffset>-466725</wp:posOffset>
                  </wp:positionV>
                  <wp:extent cx="1268095" cy="1247140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</w:t>
            </w:r>
            <w:r w:rsidR="00092E0F">
              <w:t>Vjekoslav</w:t>
            </w:r>
          </w:p>
          <w:p w:rsidR="007A0F44" w:rsidRPr="0027311E" w:rsidRDefault="0027311E" w:rsidP="00092E0F">
            <w:pPr>
              <w:pStyle w:val="Subtitle"/>
              <w:rPr>
                <w:sz w:val="60"/>
                <w:szCs w:val="60"/>
              </w:rPr>
            </w:pPr>
            <w:r>
              <w:rPr>
                <w:sz w:val="56"/>
              </w:rPr>
              <w:t xml:space="preserve">    </w:t>
            </w:r>
            <w:r w:rsidRPr="0027311E">
              <w:rPr>
                <w:sz w:val="60"/>
                <w:szCs w:val="60"/>
              </w:rPr>
              <w:t>KRainović</w:t>
            </w:r>
          </w:p>
        </w:tc>
        <w:tc>
          <w:tcPr>
            <w:tcW w:w="5101" w:type="dxa"/>
            <w:tcMar>
              <w:left w:w="144" w:type="dxa"/>
            </w:tcMar>
            <w:vAlign w:val="bottom"/>
          </w:tcPr>
          <w:p w:rsidR="007A0F44" w:rsidRDefault="0002300F" w:rsidP="00174A87">
            <w:pPr>
              <w:pStyle w:val="ContactInfo"/>
            </w:pPr>
            <w:sdt>
              <w:sdtPr>
                <w:rPr>
                  <w:b/>
                </w:rPr>
                <w:alias w:val="Enter address:"/>
                <w:tag w:val="Enter address:"/>
                <w:id w:val="-989020281"/>
                <w:placeholder>
                  <w:docPart w:val="EE459AFBA2E4454B8B134D6C089331E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1204B7" w:rsidRPr="001E572B">
                  <w:rPr>
                    <w:b/>
                  </w:rPr>
                  <w:t>Ad</w:t>
                </w:r>
                <w:r w:rsidR="0032226A" w:rsidRPr="001E572B">
                  <w:rPr>
                    <w:b/>
                  </w:rPr>
                  <w:t>dress</w:t>
                </w:r>
              </w:sdtContent>
            </w:sdt>
            <w:r w:rsidR="001204B7">
              <w:t>:</w:t>
            </w:r>
            <w:r w:rsidR="007A0F44">
              <w:t xml:space="preserve"> </w:t>
            </w:r>
            <w:r w:rsidR="001E572B">
              <w:t xml:space="preserve">32100 </w:t>
            </w:r>
            <w:proofErr w:type="spellStart"/>
            <w:r w:rsidR="00092E0F">
              <w:t>Vinkovci</w:t>
            </w:r>
            <w:proofErr w:type="spellEnd"/>
            <w:r w:rsidR="001E572B">
              <w:t xml:space="preserve"> </w:t>
            </w:r>
            <w:r w:rsidR="003845C7">
              <w:t xml:space="preserve">  </w:t>
            </w:r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6BD2DBE" wp14:editId="4290AC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s1026" alt="Description: 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2300F" w:rsidP="00174A87">
            <w:pPr>
              <w:pStyle w:val="ContactInfo"/>
            </w:pPr>
            <w:sdt>
              <w:sdtPr>
                <w:rPr>
                  <w:b/>
                </w:rPr>
                <w:alias w:val="Enter phone:"/>
                <w:tag w:val="Enter phone:"/>
                <w:id w:val="381135673"/>
                <w:placeholder>
                  <w:docPart w:val="AC5CD52A939A4B18A0EFC112450A30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2226A" w:rsidRPr="001E572B">
                  <w:rPr>
                    <w:b/>
                  </w:rPr>
                  <w:t>Phone number</w:t>
                </w:r>
                <w:r w:rsidR="0000352C" w:rsidRPr="001E572B">
                  <w:rPr>
                    <w:b/>
                  </w:rPr>
                  <w:t>:</w:t>
                </w:r>
              </w:sdtContent>
            </w:sdt>
            <w:r w:rsidR="007A0F44">
              <w:t xml:space="preserve"> </w:t>
            </w:r>
            <w:r w:rsidR="0000352C">
              <w:t>097 6827-565</w:t>
            </w:r>
            <w:r w:rsidR="003845C7">
              <w:t xml:space="preserve">   </w:t>
            </w:r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3350DEC" wp14:editId="6563F58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alt="Description: 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2300F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7D85C6D67874C7F93B6EFED027CCD0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7A0F44" w:rsidRPr="001E572B">
                  <w:rPr>
                    <w:b/>
                  </w:rPr>
                  <w:t>Email</w:t>
                </w:r>
              </w:sdtContent>
            </w:sdt>
            <w:r w:rsidR="0000352C">
              <w:t xml:space="preserve">: </w:t>
            </w:r>
            <w:hyperlink r:id="rId14" w:history="1">
              <w:r w:rsidR="003845C7" w:rsidRPr="00892691">
                <w:rPr>
                  <w:rStyle w:val="Hyperlink"/>
                </w:rPr>
                <w:t>vjekokr@hotmail.com</w:t>
              </w:r>
            </w:hyperlink>
            <w:r w:rsidR="003845C7">
              <w:t xml:space="preserve"> </w:t>
            </w:r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6CEC08A" wp14:editId="04BD441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alt="Description: 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32226A" w:rsidP="00E13F39">
            <w:pPr>
              <w:pStyle w:val="ContactInfo"/>
            </w:pPr>
            <w:r w:rsidRPr="001E572B">
              <w:rPr>
                <w:b/>
              </w:rPr>
              <w:t>Year of birth</w:t>
            </w:r>
            <w:r w:rsidR="00E13F39">
              <w:t>:</w:t>
            </w:r>
            <w:r>
              <w:t xml:space="preserve"> </w:t>
            </w:r>
            <w:r w:rsidR="00E13F39">
              <w:t xml:space="preserve">1994    </w:t>
            </w:r>
            <w:r w:rsidR="00E13F3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53B801C" wp14:editId="56AE711C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ebsite icon" o:spid="_x0000_s1026" alt="Description: 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10EC3E" wp14:editId="0A43C45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Description: 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32226A" w:rsidP="005423DF">
            <w:pPr>
              <w:pStyle w:val="Heading1"/>
              <w:outlineLvl w:val="0"/>
            </w:pPr>
            <w:r>
              <w:t>Career goal</w:t>
            </w:r>
          </w:p>
        </w:tc>
      </w:tr>
    </w:tbl>
    <w:p w:rsidR="00303B54" w:rsidRPr="005423DF" w:rsidRDefault="00303B54" w:rsidP="002F08EC">
      <w:pPr>
        <w:rPr>
          <w:b/>
          <w:i/>
        </w:rPr>
      </w:pPr>
      <w:r>
        <w:rPr>
          <w:b/>
          <w:i/>
        </w:rPr>
        <w:t>-to continue with challenging business career, in which I can completely use all my skills and abilities according to my potentials for adopting new knowledge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B9581D"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FCE31D" wp14:editId="70A1A58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o:spid="_x0000_s1026" alt="Description: 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77B4D" w:rsidRPr="00565B06" w:rsidRDefault="0032226A" w:rsidP="005440F3">
            <w:pPr>
              <w:pStyle w:val="Heading1"/>
              <w:outlineLvl w:val="0"/>
            </w:pPr>
            <w:r>
              <w:t>EDUCATION</w:t>
            </w:r>
          </w:p>
        </w:tc>
      </w:tr>
    </w:tbl>
    <w:p w:rsidR="0083497B" w:rsidRPr="0083497B" w:rsidRDefault="00EA2C06" w:rsidP="0083497B">
      <w:pPr>
        <w:pStyle w:val="Heading2"/>
        <w:rPr>
          <w:rFonts w:cstheme="majorHAnsi"/>
        </w:rPr>
      </w:pPr>
      <w:proofErr w:type="gramStart"/>
      <w:r>
        <w:t>Specialization for shipbuilding designer</w:t>
      </w:r>
      <w:r w:rsidR="0083497B">
        <w:t xml:space="preserve"> </w:t>
      </w:r>
      <w:r w:rsidR="0083497B" w:rsidRPr="001120D9">
        <w:rPr>
          <w:color w:val="808080" w:themeColor="background1" w:themeShade="80"/>
        </w:rPr>
        <w:t xml:space="preserve">| </w:t>
      </w:r>
      <w:proofErr w:type="spellStart"/>
      <w:r w:rsidR="0083497B">
        <w:rPr>
          <w:rStyle w:val="Emphasis"/>
          <w:color w:val="000000" w:themeColor="text1"/>
        </w:rPr>
        <w:t>Serigi</w:t>
      </w:r>
      <w:proofErr w:type="spellEnd"/>
      <w:r w:rsidR="0083497B">
        <w:rPr>
          <w:rStyle w:val="Emphasis"/>
          <w:color w:val="000000" w:themeColor="text1"/>
        </w:rPr>
        <w:t xml:space="preserve"> Engineering S.R.L.</w:t>
      </w:r>
      <w:r w:rsidR="0083497B" w:rsidRPr="0067365F">
        <w:rPr>
          <w:rStyle w:val="Emphasis"/>
          <w:color w:val="000000" w:themeColor="text1"/>
        </w:rPr>
        <w:t>,</w:t>
      </w:r>
      <w:r w:rsidR="0083497B" w:rsidRPr="0083497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3497B" w:rsidRPr="0083497B">
        <w:rPr>
          <w:rFonts w:cstheme="majorHAnsi"/>
          <w:color w:val="222222"/>
          <w:shd w:val="clear" w:color="auto" w:fill="FFFFFF"/>
        </w:rPr>
        <w:t xml:space="preserve">Via Tina </w:t>
      </w:r>
      <w:proofErr w:type="spellStart"/>
      <w:r w:rsidR="0083497B" w:rsidRPr="0083497B">
        <w:rPr>
          <w:rFonts w:cstheme="majorHAnsi"/>
          <w:color w:val="222222"/>
          <w:shd w:val="clear" w:color="auto" w:fill="FFFFFF"/>
        </w:rPr>
        <w:t>Modotti</w:t>
      </w:r>
      <w:proofErr w:type="spellEnd"/>
      <w:r w:rsidR="0083497B" w:rsidRPr="0083497B">
        <w:rPr>
          <w:rFonts w:cstheme="majorHAnsi"/>
          <w:color w:val="222222"/>
          <w:shd w:val="clear" w:color="auto" w:fill="FFFFFF"/>
        </w:rPr>
        <w:t xml:space="preserve">, 6, 33050 </w:t>
      </w:r>
      <w:proofErr w:type="spellStart"/>
      <w:r w:rsidR="0083497B" w:rsidRPr="0083497B">
        <w:rPr>
          <w:rFonts w:cstheme="majorHAnsi"/>
          <w:color w:val="222222"/>
          <w:shd w:val="clear" w:color="auto" w:fill="FFFFFF"/>
        </w:rPr>
        <w:t>Fiumicello</w:t>
      </w:r>
      <w:proofErr w:type="spellEnd"/>
      <w:r w:rsidR="0083497B" w:rsidRPr="0083497B">
        <w:rPr>
          <w:rFonts w:cstheme="majorHAnsi"/>
          <w:color w:val="222222"/>
          <w:shd w:val="clear" w:color="auto" w:fill="FFFFFF"/>
        </w:rPr>
        <w:t xml:space="preserve"> UD, </w:t>
      </w:r>
      <w:r w:rsidR="00EE14D1">
        <w:rPr>
          <w:rFonts w:cstheme="majorHAnsi"/>
          <w:color w:val="222222"/>
          <w:shd w:val="clear" w:color="auto" w:fill="FFFFFF"/>
        </w:rPr>
        <w:t>Italy.</w:t>
      </w:r>
      <w:proofErr w:type="gramEnd"/>
    </w:p>
    <w:p w:rsidR="0083497B" w:rsidRPr="001120D9" w:rsidRDefault="0083497B" w:rsidP="0083497B"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  <w:t>1</w:t>
      </w:r>
      <w:r w:rsidR="009C6CB0" w:rsidRPr="009C6CB0">
        <w:rPr>
          <w:color w:val="808080" w:themeColor="background1" w:themeShade="80"/>
          <w:vertAlign w:val="superscript"/>
        </w:rPr>
        <w:t>st</w:t>
      </w:r>
      <w:r w:rsidR="009C6CB0">
        <w:rPr>
          <w:color w:val="808080" w:themeColor="background1" w:themeShade="80"/>
        </w:rPr>
        <w:t xml:space="preserve"> march</w:t>
      </w:r>
      <w:r w:rsidRPr="001120D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2019</w:t>
      </w:r>
      <w:r w:rsidRPr="001120D9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15</w:t>
      </w:r>
      <w:r w:rsidR="009C6CB0" w:rsidRPr="009C6CB0">
        <w:rPr>
          <w:color w:val="808080" w:themeColor="background1" w:themeShade="80"/>
          <w:vertAlign w:val="superscript"/>
        </w:rPr>
        <w:t>th</w:t>
      </w:r>
      <w:r w:rsidR="009C6CB0">
        <w:rPr>
          <w:color w:val="808080" w:themeColor="background1" w:themeShade="80"/>
        </w:rPr>
        <w:t xml:space="preserve"> march</w:t>
      </w:r>
      <w:r w:rsidRPr="001120D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2019</w:t>
      </w:r>
    </w:p>
    <w:p w:rsidR="0083497B" w:rsidRDefault="0083497B" w:rsidP="00B9581D">
      <w:pPr>
        <w:pStyle w:val="Heading2"/>
      </w:pPr>
    </w:p>
    <w:p w:rsidR="00B9581D" w:rsidRPr="00565B06" w:rsidRDefault="006931D0" w:rsidP="00B9581D">
      <w:pPr>
        <w:pStyle w:val="Heading2"/>
      </w:pPr>
      <w:r>
        <w:t>Shipbuilding designing</w:t>
      </w:r>
      <w:r w:rsidR="00B9581D" w:rsidRPr="001120D9">
        <w:rPr>
          <w:color w:val="808080" w:themeColor="background1" w:themeShade="80"/>
        </w:rPr>
        <w:t xml:space="preserve">| </w:t>
      </w:r>
      <w:r w:rsidR="00303B54">
        <w:rPr>
          <w:rStyle w:val="Emphasis"/>
          <w:color w:val="000000" w:themeColor="text1"/>
        </w:rPr>
        <w:t>I.TEH-</w:t>
      </w:r>
      <w:proofErr w:type="spellStart"/>
      <w:r w:rsidR="00303B54">
        <w:rPr>
          <w:rStyle w:val="Emphasis"/>
          <w:color w:val="000000" w:themeColor="text1"/>
        </w:rPr>
        <w:t>Inžinjering</w:t>
      </w:r>
      <w:proofErr w:type="spellEnd"/>
      <w:r w:rsidR="00B9581D" w:rsidRPr="0067365F">
        <w:rPr>
          <w:rStyle w:val="Emphasis"/>
          <w:color w:val="000000" w:themeColor="text1"/>
        </w:rPr>
        <w:t>,</w:t>
      </w:r>
      <w:r w:rsidR="00303B54">
        <w:rPr>
          <w:rStyle w:val="Emphasis"/>
          <w:color w:val="000000" w:themeColor="text1"/>
        </w:rPr>
        <w:t xml:space="preserve"> </w:t>
      </w:r>
      <w:proofErr w:type="spellStart"/>
      <w:r w:rsidR="00B9581D" w:rsidRPr="0067365F">
        <w:rPr>
          <w:rStyle w:val="Emphasis"/>
          <w:color w:val="000000" w:themeColor="text1"/>
        </w:rPr>
        <w:t>Nobileova</w:t>
      </w:r>
      <w:proofErr w:type="spellEnd"/>
      <w:r w:rsidR="00B9581D" w:rsidRPr="0067365F">
        <w:rPr>
          <w:rStyle w:val="Emphasis"/>
          <w:color w:val="000000" w:themeColor="text1"/>
        </w:rPr>
        <w:t xml:space="preserve"> 20</w:t>
      </w:r>
      <w:proofErr w:type="gramStart"/>
      <w:r w:rsidR="00B9581D" w:rsidRPr="0067365F">
        <w:rPr>
          <w:rStyle w:val="Emphasis"/>
          <w:color w:val="000000" w:themeColor="text1"/>
        </w:rPr>
        <w:t>,52100</w:t>
      </w:r>
      <w:proofErr w:type="gramEnd"/>
      <w:r w:rsidR="00B9581D" w:rsidRPr="0067365F">
        <w:rPr>
          <w:rStyle w:val="Emphasis"/>
          <w:color w:val="000000" w:themeColor="text1"/>
        </w:rPr>
        <w:t xml:space="preserve"> Pula</w:t>
      </w:r>
      <w:r>
        <w:rPr>
          <w:rStyle w:val="Emphasis"/>
          <w:color w:val="000000" w:themeColor="text1"/>
        </w:rPr>
        <w:t xml:space="preserve"> (Croatia)</w:t>
      </w:r>
    </w:p>
    <w:p w:rsidR="00B9581D" w:rsidRPr="001120D9" w:rsidRDefault="009C6CB0" w:rsidP="00B9581D">
      <w:pPr>
        <w:pStyle w:val="Heading3"/>
        <w:rPr>
          <w:color w:val="808080" w:themeColor="background1" w:themeShade="80"/>
        </w:rPr>
      </w:pPr>
      <w:r>
        <w:rPr>
          <w:color w:val="808080" w:themeColor="background1" w:themeShade="80"/>
        </w:rPr>
        <w:t>7</w:t>
      </w:r>
      <w:r w:rsidRPr="009C6CB0">
        <w:rPr>
          <w:color w:val="808080" w:themeColor="background1" w:themeShade="80"/>
          <w:vertAlign w:val="superscript"/>
        </w:rPr>
        <w:t>th</w:t>
      </w:r>
      <w:r>
        <w:rPr>
          <w:color w:val="808080" w:themeColor="background1" w:themeShade="80"/>
        </w:rPr>
        <w:t xml:space="preserve"> march</w:t>
      </w:r>
      <w:r w:rsidR="00B9581D" w:rsidRPr="001120D9">
        <w:rPr>
          <w:color w:val="808080" w:themeColor="background1" w:themeShade="80"/>
        </w:rPr>
        <w:t xml:space="preserve"> </w:t>
      </w:r>
      <w:r w:rsidR="00B9581D">
        <w:rPr>
          <w:color w:val="808080" w:themeColor="background1" w:themeShade="80"/>
        </w:rPr>
        <w:t>20</w:t>
      </w:r>
      <w:r>
        <w:rPr>
          <w:color w:val="808080" w:themeColor="background1" w:themeShade="80"/>
        </w:rPr>
        <w:t>18 – 7</w:t>
      </w:r>
      <w:r w:rsidRPr="009C6CB0">
        <w:rPr>
          <w:color w:val="808080" w:themeColor="background1" w:themeShade="80"/>
          <w:vertAlign w:val="superscript"/>
        </w:rPr>
        <w:t>th</w:t>
      </w:r>
      <w:r>
        <w:rPr>
          <w:color w:val="808080" w:themeColor="background1" w:themeShade="80"/>
        </w:rPr>
        <w:t xml:space="preserve"> september</w:t>
      </w:r>
      <w:r w:rsidR="00B9581D" w:rsidRPr="001120D9">
        <w:rPr>
          <w:color w:val="808080" w:themeColor="background1" w:themeShade="80"/>
        </w:rPr>
        <w:t xml:space="preserve"> 2018</w:t>
      </w:r>
    </w:p>
    <w:p w:rsidR="00B9581D" w:rsidRDefault="00B9581D" w:rsidP="00B47E1E">
      <w:pPr>
        <w:pStyle w:val="Heading2"/>
      </w:pPr>
    </w:p>
    <w:p w:rsidR="007C0E0E" w:rsidRPr="00565B06" w:rsidRDefault="00843702" w:rsidP="00B47E1E">
      <w:pPr>
        <w:pStyle w:val="Heading2"/>
      </w:pPr>
      <w:r w:rsidRPr="00843702">
        <w:t>Computer technician in mechanical engineering</w:t>
      </w:r>
      <w:r w:rsidR="007C0E0E" w:rsidRPr="00565B06">
        <w:t xml:space="preserve">| </w:t>
      </w:r>
      <w:proofErr w:type="spellStart"/>
      <w:r w:rsidR="00303B54">
        <w:rPr>
          <w:color w:val="000000" w:themeColor="text1"/>
        </w:rPr>
        <w:t>Tehnichal</w:t>
      </w:r>
      <w:proofErr w:type="spellEnd"/>
      <w:r w:rsidR="00303B54">
        <w:rPr>
          <w:color w:val="000000" w:themeColor="text1"/>
        </w:rPr>
        <w:t xml:space="preserve"> </w:t>
      </w:r>
      <w:r w:rsidR="002C07D5">
        <w:rPr>
          <w:color w:val="000000" w:themeColor="text1"/>
        </w:rPr>
        <w:t xml:space="preserve">School </w:t>
      </w:r>
      <w:proofErr w:type="gramStart"/>
      <w:r w:rsidR="002C07D5">
        <w:rPr>
          <w:color w:val="000000" w:themeColor="text1"/>
        </w:rPr>
        <w:t xml:space="preserve">of  </w:t>
      </w:r>
      <w:proofErr w:type="spellStart"/>
      <w:r w:rsidR="002C07D5">
        <w:rPr>
          <w:color w:val="000000" w:themeColor="text1"/>
        </w:rPr>
        <w:t>Ruđer</w:t>
      </w:r>
      <w:proofErr w:type="spellEnd"/>
      <w:proofErr w:type="gramEnd"/>
      <w:r w:rsidR="002C07D5">
        <w:rPr>
          <w:color w:val="000000" w:themeColor="text1"/>
        </w:rPr>
        <w:t xml:space="preserve">  </w:t>
      </w:r>
      <w:proofErr w:type="spellStart"/>
      <w:r w:rsidR="002C07D5">
        <w:rPr>
          <w:color w:val="000000" w:themeColor="text1"/>
        </w:rPr>
        <w:t>Bošković</w:t>
      </w:r>
      <w:r w:rsidR="001120D9" w:rsidRPr="0067365F">
        <w:t>,</w:t>
      </w:r>
      <w:r w:rsidR="0000324C">
        <w:rPr>
          <w:color w:val="000000"/>
        </w:rPr>
        <w:t>Ul</w:t>
      </w:r>
      <w:proofErr w:type="spellEnd"/>
      <w:r w:rsidR="0000324C">
        <w:rPr>
          <w:color w:val="000000"/>
        </w:rPr>
        <w:t xml:space="preserve">. </w:t>
      </w:r>
      <w:proofErr w:type="spellStart"/>
      <w:r w:rsidR="0000324C">
        <w:rPr>
          <w:color w:val="000000"/>
        </w:rPr>
        <w:t>Stanka</w:t>
      </w:r>
      <w:proofErr w:type="spellEnd"/>
      <w:r w:rsidR="0000324C">
        <w:rPr>
          <w:color w:val="000000"/>
        </w:rPr>
        <w:t xml:space="preserve"> </w:t>
      </w:r>
      <w:proofErr w:type="spellStart"/>
      <w:r w:rsidR="0000324C">
        <w:rPr>
          <w:color w:val="000000"/>
        </w:rPr>
        <w:t>Vraz</w:t>
      </w:r>
      <w:r w:rsidR="001120D9">
        <w:rPr>
          <w:color w:val="000000"/>
        </w:rPr>
        <w:t>a</w:t>
      </w:r>
      <w:proofErr w:type="spellEnd"/>
      <w:r w:rsidR="001120D9">
        <w:rPr>
          <w:color w:val="000000"/>
        </w:rPr>
        <w:t xml:space="preserve"> 15,</w:t>
      </w:r>
      <w:r w:rsidR="00303B54">
        <w:rPr>
          <w:color w:val="000000"/>
        </w:rPr>
        <w:t xml:space="preserve"> </w:t>
      </w:r>
      <w:r w:rsidR="001120D9">
        <w:rPr>
          <w:color w:val="000000"/>
        </w:rPr>
        <w:t xml:space="preserve">32100 </w:t>
      </w:r>
      <w:proofErr w:type="spellStart"/>
      <w:r w:rsidR="001120D9">
        <w:rPr>
          <w:color w:val="000000"/>
        </w:rPr>
        <w:t>Vinkovci</w:t>
      </w:r>
      <w:proofErr w:type="spellEnd"/>
      <w:r w:rsidR="002C07D5">
        <w:rPr>
          <w:color w:val="000000"/>
        </w:rPr>
        <w:t xml:space="preserve"> (Croatia)</w:t>
      </w:r>
    </w:p>
    <w:p w:rsidR="007C0E0E" w:rsidRPr="00EA2C06" w:rsidRDefault="002C07D5" w:rsidP="00B9581D">
      <w:pPr>
        <w:pStyle w:val="Heading3"/>
        <w:rPr>
          <w:color w:val="808080" w:themeColor="background1" w:themeShade="80"/>
        </w:rPr>
      </w:pPr>
      <w:r w:rsidRPr="00EA2C06">
        <w:rPr>
          <w:color w:val="808080" w:themeColor="background1" w:themeShade="80"/>
        </w:rPr>
        <w:t>1</w:t>
      </w:r>
      <w:r w:rsidRPr="00EA2C06">
        <w:rPr>
          <w:color w:val="808080" w:themeColor="background1" w:themeShade="80"/>
          <w:vertAlign w:val="superscript"/>
        </w:rPr>
        <w:t>st</w:t>
      </w:r>
      <w:r w:rsidRPr="00EA2C06">
        <w:rPr>
          <w:color w:val="808080" w:themeColor="background1" w:themeShade="80"/>
        </w:rPr>
        <w:t xml:space="preserve"> september</w:t>
      </w:r>
      <w:r w:rsidR="00673234" w:rsidRPr="00EA2C06">
        <w:rPr>
          <w:color w:val="808080" w:themeColor="background1" w:themeShade="80"/>
        </w:rPr>
        <w:t xml:space="preserve"> </w:t>
      </w:r>
      <w:r w:rsidR="00DB0A1A" w:rsidRPr="00EA2C06">
        <w:rPr>
          <w:color w:val="808080" w:themeColor="background1" w:themeShade="80"/>
        </w:rPr>
        <w:t>20</w:t>
      </w:r>
      <w:r w:rsidR="00673234" w:rsidRPr="00EA2C06">
        <w:rPr>
          <w:color w:val="808080" w:themeColor="background1" w:themeShade="80"/>
        </w:rPr>
        <w:t>09</w:t>
      </w:r>
      <w:r w:rsidR="007C0E0E" w:rsidRPr="00EA2C06">
        <w:rPr>
          <w:color w:val="808080" w:themeColor="background1" w:themeShade="80"/>
        </w:rPr>
        <w:t xml:space="preserve"> – </w:t>
      </w:r>
      <w:r w:rsidRPr="00EA2C06">
        <w:rPr>
          <w:color w:val="808080" w:themeColor="background1" w:themeShade="80"/>
        </w:rPr>
        <w:t>1</w:t>
      </w:r>
      <w:r w:rsidRPr="00EA2C06">
        <w:rPr>
          <w:color w:val="808080" w:themeColor="background1" w:themeShade="80"/>
          <w:vertAlign w:val="superscript"/>
        </w:rPr>
        <w:t>st</w:t>
      </w:r>
      <w:r w:rsidRPr="00EA2C06">
        <w:rPr>
          <w:color w:val="808080" w:themeColor="background1" w:themeShade="80"/>
        </w:rPr>
        <w:t xml:space="preserve"> june</w:t>
      </w:r>
      <w:r w:rsidR="00673234" w:rsidRPr="00EA2C06">
        <w:rPr>
          <w:color w:val="808080" w:themeColor="background1" w:themeShade="80"/>
        </w:rPr>
        <w:t xml:space="preserve"> </w:t>
      </w:r>
      <w:r w:rsidR="00DB0A1A" w:rsidRPr="00EA2C06">
        <w:rPr>
          <w:color w:val="808080" w:themeColor="background1" w:themeShade="80"/>
        </w:rPr>
        <w:t>20</w:t>
      </w:r>
      <w:r w:rsidR="00673234" w:rsidRPr="00EA2C06">
        <w:rPr>
          <w:color w:val="808080" w:themeColor="background1" w:themeShade="80"/>
        </w:rPr>
        <w:t>13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6931D0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37767E" wp14:editId="23C96F9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Description: 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4E0F43" w:rsidRPr="00565B06" w:rsidRDefault="0032226A" w:rsidP="005440F3">
            <w:pPr>
              <w:pStyle w:val="Heading1"/>
              <w:outlineLvl w:val="0"/>
            </w:pPr>
            <w:r>
              <w:t>WORK EXPERIENCE</w:t>
            </w:r>
          </w:p>
        </w:tc>
      </w:tr>
    </w:tbl>
    <w:p w:rsidR="00FA0793" w:rsidRDefault="00FA0793" w:rsidP="00FA0793">
      <w:pPr>
        <w:pStyle w:val="Heading2"/>
      </w:pPr>
      <w:r>
        <w:t>Software development engineer</w:t>
      </w:r>
      <w:r w:rsidRPr="00565B06">
        <w:t xml:space="preserve">| </w:t>
      </w:r>
      <w:r>
        <w:rPr>
          <w:rStyle w:val="Emphasis"/>
        </w:rPr>
        <w:t xml:space="preserve">CONET </w:t>
      </w:r>
      <w:proofErr w:type="spellStart"/>
      <w:r>
        <w:rPr>
          <w:rStyle w:val="Emphasis"/>
        </w:rPr>
        <w:t>Hrvatska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d.o.o</w:t>
      </w:r>
      <w:proofErr w:type="spellEnd"/>
      <w:r>
        <w:rPr>
          <w:rStyle w:val="Emphasis"/>
        </w:rPr>
        <w:t xml:space="preserve">., </w:t>
      </w:r>
      <w:proofErr w:type="spellStart"/>
      <w:r>
        <w:rPr>
          <w:rStyle w:val="Emphasis"/>
        </w:rPr>
        <w:t>Radnička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cesta</w:t>
      </w:r>
      <w:proofErr w:type="spellEnd"/>
      <w:r>
        <w:rPr>
          <w:rStyle w:val="Emphasis"/>
        </w:rPr>
        <w:t>, 10000 Zagreb (Croatia)</w:t>
      </w:r>
    </w:p>
    <w:p w:rsidR="00FA0793" w:rsidRPr="00565B06" w:rsidRDefault="00FA0793" w:rsidP="00FA0793">
      <w:pPr>
        <w:pStyle w:val="Heading3"/>
      </w:pPr>
      <w:r>
        <w:t>1</w:t>
      </w:r>
      <w:r w:rsidRPr="006931D0">
        <w:rPr>
          <w:vertAlign w:val="superscript"/>
        </w:rPr>
        <w:t>th</w:t>
      </w:r>
      <w:r>
        <w:t xml:space="preserve"> OCTOBER 2021</w:t>
      </w:r>
      <w:r w:rsidRPr="00565B06">
        <w:t xml:space="preserve"> – </w:t>
      </w:r>
      <w:r>
        <w:t>CURRENTLY</w:t>
      </w:r>
    </w:p>
    <w:p w:rsidR="00FA0793" w:rsidRPr="00FA079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- Working in a team with Developers, Testers, Project 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Management</w:t>
      </w: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Designers, Architects, </w:t>
      </w:r>
      <w:proofErr w:type="spellStart"/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DevOps</w:t>
      </w:r>
      <w:proofErr w:type="spellEnd"/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, ETL team</w:t>
      </w:r>
    </w:p>
    <w:p w:rsidR="004E0F4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</w:t>
      </w: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At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tending meetings with Team Lead</w:t>
      </w: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Project Lead </w:t>
      </w:r>
    </w:p>
    <w:p w:rsidR="00FA0793" w:rsidRPr="00FA079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Giving raw estimations on various tasks and features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, i</w:t>
      </w:r>
      <w:r w:rsidR="004E0F43"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mproving current business requirements</w:t>
      </w:r>
    </w:p>
    <w:p w:rsidR="00FA0793" w:rsidRPr="00FA079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Giving possible new business requirements based on client needs</w:t>
      </w:r>
    </w:p>
    <w:p w:rsidR="00FA0793" w:rsidRPr="00FA079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Talking on what is possible from te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</w:t>
      </w: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hnical perspective and how much efforts it takes</w:t>
      </w:r>
    </w:p>
    <w:p w:rsidR="00FA0793" w:rsidRPr="00FA0793" w:rsidRDefault="004E0F4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</w:t>
      </w:r>
      <w:r w:rsidR="00FA0793"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Creating diagrams so client can better understand problem</w:t>
      </w:r>
    </w:p>
    <w:p w:rsidR="004E0F43" w:rsidRDefault="00FA079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Working on s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ystem design, s</w:t>
      </w:r>
      <w:r w:rsidRPr="00FA079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ervice architecture</w:t>
      </w:r>
      <w:r w:rsidR="004E0F43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, design patterns, domain classes diagram</w:t>
      </w:r>
    </w:p>
    <w:p w:rsidR="004E0F43" w:rsidRPr="00FA0793" w:rsidRDefault="004E0F43" w:rsidP="00FA0793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- Using DDD, TDD, Hexagonal Architecture, Integration tests, R&amp;D</w:t>
      </w:r>
      <w:bookmarkStart w:id="0" w:name="_GoBack"/>
      <w:bookmarkEnd w:id="0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part, Azure Cloud, </w:t>
      </w:r>
      <w:proofErr w:type="spellStart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Docker</w:t>
      </w:r>
      <w:proofErr w:type="spellEnd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SQL Databases, Java 11, Spring Boot, Security, </w:t>
      </w:r>
      <w:proofErr w:type="spellStart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Docker</w:t>
      </w:r>
      <w:proofErr w:type="spellEnd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RESTfull</w:t>
      </w:r>
      <w:proofErr w:type="spellEnd"/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services, CI/CD pipeline</w:t>
      </w:r>
    </w:p>
    <w:p w:rsidR="00FA0793" w:rsidRDefault="00FA0793" w:rsidP="00CE7DEC">
      <w:pPr>
        <w:pStyle w:val="Heading2"/>
      </w:pPr>
    </w:p>
    <w:p w:rsidR="00FA0793" w:rsidRDefault="00FA0793" w:rsidP="00CE7DEC">
      <w:pPr>
        <w:pStyle w:val="Heading2"/>
      </w:pPr>
    </w:p>
    <w:p w:rsidR="00CE7DEC" w:rsidRDefault="00CE7DEC" w:rsidP="00CE7DEC">
      <w:pPr>
        <w:pStyle w:val="Heading2"/>
      </w:pPr>
      <w:r>
        <w:t>Software development engineer</w:t>
      </w:r>
      <w:r w:rsidRPr="00565B06">
        <w:t xml:space="preserve">| </w:t>
      </w:r>
      <w:proofErr w:type="spellStart"/>
      <w:r>
        <w:rPr>
          <w:rStyle w:val="Emphasis"/>
        </w:rPr>
        <w:t>SMALLthings</w:t>
      </w:r>
      <w:proofErr w:type="spellEnd"/>
      <w:r>
        <w:rPr>
          <w:rStyle w:val="Emphasis"/>
        </w:rPr>
        <w:t xml:space="preserve"> Lab </w:t>
      </w:r>
      <w:proofErr w:type="spellStart"/>
      <w:r>
        <w:rPr>
          <w:rStyle w:val="Emphasis"/>
        </w:rPr>
        <w:t>d.o.o</w:t>
      </w:r>
      <w:proofErr w:type="spellEnd"/>
      <w:r>
        <w:rPr>
          <w:rStyle w:val="Emphasis"/>
        </w:rPr>
        <w:t xml:space="preserve">., </w:t>
      </w:r>
      <w:proofErr w:type="spellStart"/>
      <w:r>
        <w:rPr>
          <w:rStyle w:val="Emphasis"/>
        </w:rPr>
        <w:t>Ulica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Lorenza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Jagera</w:t>
      </w:r>
      <w:proofErr w:type="spellEnd"/>
      <w:r>
        <w:rPr>
          <w:rStyle w:val="Emphasis"/>
        </w:rPr>
        <w:t xml:space="preserve"> 14,</w:t>
      </w:r>
      <w:r w:rsidR="007717AC">
        <w:rPr>
          <w:rStyle w:val="Emphasis"/>
        </w:rPr>
        <w:t xml:space="preserve"> </w:t>
      </w:r>
      <w:r>
        <w:rPr>
          <w:rStyle w:val="Emphasis"/>
        </w:rPr>
        <w:t>31000 Osijek (Croatia)</w:t>
      </w:r>
    </w:p>
    <w:p w:rsidR="00CE7DEC" w:rsidRPr="00565B06" w:rsidRDefault="00CE7DEC" w:rsidP="00CE7DEC">
      <w:pPr>
        <w:pStyle w:val="Heading3"/>
      </w:pPr>
      <w:r>
        <w:t>1</w:t>
      </w:r>
      <w:r w:rsidRPr="006931D0">
        <w:rPr>
          <w:vertAlign w:val="superscript"/>
        </w:rPr>
        <w:t>th</w:t>
      </w:r>
      <w:r>
        <w:t xml:space="preserve"> MARCH 2020</w:t>
      </w:r>
      <w:r w:rsidRPr="00565B06">
        <w:t xml:space="preserve"> – </w:t>
      </w:r>
      <w:r>
        <w:t>3</w:t>
      </w:r>
      <w:r w:rsidRPr="006931D0">
        <w:rPr>
          <w:vertAlign w:val="superscript"/>
        </w:rPr>
        <w:t>th</w:t>
      </w:r>
      <w:r>
        <w:t xml:space="preserve"> AUGUST 2021</w:t>
      </w:r>
    </w:p>
    <w:p w:rsidR="00CE7DEC" w:rsidRDefault="00CE7DEC" w:rsidP="00CE7DEC">
      <w:r w:rsidRPr="0067365F">
        <w:t xml:space="preserve">- </w:t>
      </w:r>
      <w:r>
        <w:t xml:space="preserve">Projects made mostly for </w:t>
      </w:r>
      <w:proofErr w:type="spellStart"/>
      <w:r>
        <w:t>fintech</w:t>
      </w:r>
      <w:proofErr w:type="spellEnd"/>
      <w:r>
        <w:t xml:space="preserve"> sector</w:t>
      </w:r>
    </w:p>
    <w:p w:rsidR="00CE7DEC" w:rsidRDefault="00CE7DEC" w:rsidP="00CE7DEC">
      <w:r>
        <w:lastRenderedPageBreak/>
        <w:t xml:space="preserve">- </w:t>
      </w:r>
      <w:proofErr w:type="spellStart"/>
      <w:r>
        <w:t>Tehnologies</w:t>
      </w:r>
      <w:proofErr w:type="spellEnd"/>
      <w:r>
        <w:t xml:space="preserve"> used: Java, Spring Boot, Hibernate,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JUnit</w:t>
      </w:r>
      <w:proofErr w:type="spellEnd"/>
    </w:p>
    <w:p w:rsidR="00CE7DEC" w:rsidRDefault="00CE7DEC" w:rsidP="00CE7DEC">
      <w:r>
        <w:t>- Approaches used: TDD, DDD, Hexagonal Architecture</w:t>
      </w:r>
      <w:r w:rsidR="001C1620">
        <w:t>, SOLID principles</w:t>
      </w:r>
    </w:p>
    <w:p w:rsidR="00B73F11" w:rsidRDefault="00B73F11" w:rsidP="00B73F11">
      <w:r>
        <w:t>- Experience working with Java versi</w:t>
      </w:r>
      <w:r w:rsidR="00FA0793">
        <w:t>on 11</w:t>
      </w:r>
      <w:r>
        <w:t xml:space="preserve"> and above </w:t>
      </w:r>
    </w:p>
    <w:p w:rsidR="00B73F11" w:rsidRDefault="00B73F11" w:rsidP="00B73F11">
      <w:r>
        <w:t>- Experience with Spring</w:t>
      </w:r>
      <w:r w:rsidR="00FA0793">
        <w:t xml:space="preserve"> Eco System</w:t>
      </w:r>
      <w:r>
        <w:t xml:space="preserve"> and Spring Boot development  </w:t>
      </w:r>
    </w:p>
    <w:p w:rsidR="00B73F11" w:rsidRDefault="00B73F11" w:rsidP="00B73F11">
      <w:r>
        <w:t xml:space="preserve">- Knowledge and understanding of object-oriented principles </w:t>
      </w:r>
    </w:p>
    <w:p w:rsidR="00B73F11" w:rsidRDefault="00B73F11" w:rsidP="00B73F11">
      <w:r>
        <w:t xml:space="preserve">- Recognizing the value of code-review and experience with code testing (unit, integration) </w:t>
      </w:r>
    </w:p>
    <w:p w:rsidR="00B73F11" w:rsidRDefault="00B73F11" w:rsidP="00B73F11">
      <w:r>
        <w:t xml:space="preserve">- Understanding of </w:t>
      </w:r>
      <w:proofErr w:type="spellStart"/>
      <w:r>
        <w:t>RESTful</w:t>
      </w:r>
      <w:proofErr w:type="spellEnd"/>
      <w:r>
        <w:t xml:space="preserve"> services</w:t>
      </w:r>
    </w:p>
    <w:p w:rsidR="004E0F43" w:rsidRDefault="004E0F43" w:rsidP="00B73F11">
      <w:r>
        <w:t>- Working on ETL pipelines</w:t>
      </w:r>
    </w:p>
    <w:p w:rsidR="004E0F43" w:rsidRDefault="004E0F43" w:rsidP="00B73F11">
      <w:r>
        <w:t>- Creating diagrams</w:t>
      </w:r>
    </w:p>
    <w:p w:rsidR="00CE7DEC" w:rsidRDefault="00CE7DEC" w:rsidP="00B47E1E">
      <w:pPr>
        <w:pStyle w:val="Heading2"/>
      </w:pPr>
    </w:p>
    <w:p w:rsidR="00CE7DEC" w:rsidRDefault="00CE7DEC" w:rsidP="00B47E1E">
      <w:pPr>
        <w:pStyle w:val="Heading2"/>
      </w:pPr>
    </w:p>
    <w:p w:rsidR="005E088C" w:rsidRPr="00565B06" w:rsidRDefault="006931D0" w:rsidP="00B47E1E">
      <w:pPr>
        <w:pStyle w:val="Heading2"/>
      </w:pPr>
      <w:r w:rsidRPr="006931D0">
        <w:t>Structural CAD constructor in shipbuilding</w:t>
      </w:r>
      <w:r w:rsidR="005E088C" w:rsidRPr="00565B06">
        <w:t xml:space="preserve">| </w:t>
      </w:r>
      <w:r w:rsidR="0067365F">
        <w:rPr>
          <w:rStyle w:val="Emphasis"/>
        </w:rPr>
        <w:t>I.TEH.2-Inžinjering d.o.o.</w:t>
      </w:r>
      <w:proofErr w:type="gramStart"/>
      <w:r w:rsidR="0067365F">
        <w:rPr>
          <w:rStyle w:val="Emphasis"/>
        </w:rPr>
        <w:t>,</w:t>
      </w:r>
      <w:proofErr w:type="spellStart"/>
      <w:r w:rsidR="0067365F">
        <w:rPr>
          <w:rStyle w:val="Emphasis"/>
        </w:rPr>
        <w:t>Gospodarska</w:t>
      </w:r>
      <w:proofErr w:type="spellEnd"/>
      <w:proofErr w:type="gramEnd"/>
      <w:r w:rsidR="0067365F">
        <w:rPr>
          <w:rStyle w:val="Emphasis"/>
        </w:rPr>
        <w:t xml:space="preserve"> </w:t>
      </w:r>
      <w:proofErr w:type="spellStart"/>
      <w:r w:rsidR="0067365F">
        <w:rPr>
          <w:rStyle w:val="Emphasis"/>
        </w:rPr>
        <w:t>zona</w:t>
      </w:r>
      <w:proofErr w:type="spellEnd"/>
      <w:r w:rsidR="0067365F">
        <w:rPr>
          <w:rStyle w:val="Emphasis"/>
        </w:rPr>
        <w:t xml:space="preserve"> 15,32000 </w:t>
      </w:r>
      <w:proofErr w:type="spellStart"/>
      <w:r w:rsidR="0067365F">
        <w:rPr>
          <w:rStyle w:val="Emphasis"/>
        </w:rPr>
        <w:t>Vukovar</w:t>
      </w:r>
      <w:proofErr w:type="spellEnd"/>
      <w:r>
        <w:rPr>
          <w:rStyle w:val="Emphasis"/>
        </w:rPr>
        <w:t xml:space="preserve"> (Croatia)</w:t>
      </w:r>
    </w:p>
    <w:p w:rsidR="0067365F" w:rsidRPr="00565B06" w:rsidRDefault="006931D0" w:rsidP="004F199F">
      <w:pPr>
        <w:pStyle w:val="Heading3"/>
      </w:pPr>
      <w:r>
        <w:t>6</w:t>
      </w:r>
      <w:r w:rsidRPr="006931D0">
        <w:rPr>
          <w:vertAlign w:val="superscript"/>
        </w:rPr>
        <w:t>th</w:t>
      </w:r>
      <w:r>
        <w:t xml:space="preserve"> January</w:t>
      </w:r>
      <w:r w:rsidR="00F86162">
        <w:t xml:space="preserve"> 2018</w:t>
      </w:r>
      <w:r w:rsidR="005E088C" w:rsidRPr="00565B06">
        <w:t xml:space="preserve"> – </w:t>
      </w:r>
      <w:r>
        <w:t>14</w:t>
      </w:r>
      <w:r w:rsidRPr="006931D0">
        <w:rPr>
          <w:vertAlign w:val="superscript"/>
        </w:rPr>
        <w:t>th</w:t>
      </w:r>
      <w:r>
        <w:t xml:space="preserve"> june</w:t>
      </w:r>
      <w:r w:rsidR="007505E0">
        <w:t xml:space="preserve"> 2019</w:t>
      </w:r>
    </w:p>
    <w:p w:rsidR="001E416A" w:rsidRDefault="0067365F" w:rsidP="001E416A">
      <w:r w:rsidRPr="0067365F">
        <w:t xml:space="preserve">- </w:t>
      </w:r>
      <w:r w:rsidR="001E416A">
        <w:t xml:space="preserve">Projects made mostly for cruise ship and one project for aircraft carrier </w:t>
      </w:r>
    </w:p>
    <w:p w:rsidR="001E416A" w:rsidRDefault="001E416A" w:rsidP="001E416A">
      <w:r>
        <w:t xml:space="preserve">-Using and </w:t>
      </w:r>
      <w:r w:rsidR="00303B54">
        <w:t>interpreting</w:t>
      </w:r>
      <w:r>
        <w:t xml:space="preserve"> professional Documentation </w:t>
      </w:r>
    </w:p>
    <w:p w:rsidR="001E416A" w:rsidRDefault="001E416A" w:rsidP="001E416A">
      <w:r>
        <w:t xml:space="preserve">-Using </w:t>
      </w:r>
      <w:proofErr w:type="spellStart"/>
      <w:r>
        <w:t>Microstation</w:t>
      </w:r>
      <w:proofErr w:type="spellEnd"/>
      <w:r>
        <w:t xml:space="preserve"> and their subprogram specialized for shipbuilding in </w:t>
      </w:r>
      <w:proofErr w:type="spellStart"/>
      <w:r>
        <w:t>Fincantieri</w:t>
      </w:r>
      <w:proofErr w:type="spellEnd"/>
      <w:r>
        <w:t xml:space="preserve"> shipyard </w:t>
      </w:r>
    </w:p>
    <w:p w:rsidR="001E416A" w:rsidRDefault="001E416A" w:rsidP="001E416A">
      <w:r>
        <w:t xml:space="preserve">-Creating a 3D model, forming, enriching, making and interpreting blueprints </w:t>
      </w:r>
    </w:p>
    <w:p w:rsidR="001E416A" w:rsidRDefault="001E416A" w:rsidP="001E416A">
      <w:r>
        <w:t xml:space="preserve">-Creating and enriching database </w:t>
      </w:r>
    </w:p>
    <w:p w:rsidR="0067365F" w:rsidRPr="0067365F" w:rsidRDefault="001E416A" w:rsidP="001E416A">
      <w:r>
        <w:t>-Creating and interpreting special documents</w:t>
      </w:r>
    </w:p>
    <w:p w:rsidR="0096415B" w:rsidRDefault="0067365F" w:rsidP="0067365F">
      <w:r w:rsidRPr="0067365F">
        <w:t xml:space="preserve">- </w:t>
      </w:r>
      <w:r w:rsidR="001E416A" w:rsidRPr="001E416A">
        <w:t xml:space="preserve">Projects made exclusively for </w:t>
      </w:r>
      <w:proofErr w:type="spellStart"/>
      <w:r w:rsidR="001E416A" w:rsidRPr="001E416A">
        <w:t>Fincantieri</w:t>
      </w:r>
      <w:proofErr w:type="spellEnd"/>
      <w:r w:rsidR="001E416A" w:rsidRPr="001E416A">
        <w:t xml:space="preserve"> Italian shipyard</w:t>
      </w:r>
    </w:p>
    <w:p w:rsidR="00C1586B" w:rsidRDefault="001E416A" w:rsidP="00C1586B">
      <w:r>
        <w:t xml:space="preserve">- </w:t>
      </w:r>
      <w:r w:rsidRPr="001E416A">
        <w:t>Projects made mostly for cruise ship and one project for aircraft carrier</w:t>
      </w:r>
      <w:r>
        <w:t>:</w:t>
      </w:r>
    </w:p>
    <w:p w:rsidR="00C1586B" w:rsidRDefault="00C1586B" w:rsidP="00C1586B">
      <w:r>
        <w:t xml:space="preserve">      -6287: </w:t>
      </w:r>
      <w:r>
        <w:rPr>
          <w:rStyle w:val="Heading2Char"/>
        </w:rPr>
        <w:t xml:space="preserve">Scarlet </w:t>
      </w:r>
      <w:r w:rsidR="00303B54">
        <w:rPr>
          <w:rStyle w:val="Heading2Char"/>
        </w:rPr>
        <w:t>Lady</w:t>
      </w:r>
      <w:r w:rsidR="00303B54">
        <w:t>, Virgin</w:t>
      </w:r>
      <w:r>
        <w:t xml:space="preserve"> Voyages</w:t>
      </w:r>
    </w:p>
    <w:p w:rsidR="00C1586B" w:rsidRDefault="00C1586B" w:rsidP="00C1586B">
      <w:r>
        <w:t xml:space="preserve">      -6260: </w:t>
      </w:r>
      <w:r>
        <w:rPr>
          <w:rStyle w:val="Heading2Char"/>
        </w:rPr>
        <w:t>LHD L9890</w:t>
      </w:r>
      <w:proofErr w:type="gramStart"/>
      <w:r>
        <w:t>,Italian</w:t>
      </w:r>
      <w:proofErr w:type="gramEnd"/>
      <w:r>
        <w:t xml:space="preserve"> Navy</w:t>
      </w:r>
    </w:p>
    <w:p w:rsidR="00C1586B" w:rsidRDefault="00C1586B" w:rsidP="00C1586B">
      <w:r>
        <w:t xml:space="preserve">      -6288: </w:t>
      </w:r>
      <w:r>
        <w:rPr>
          <w:rStyle w:val="Heading2Char"/>
        </w:rPr>
        <w:t>Un</w:t>
      </w:r>
      <w:r w:rsidR="00303B54">
        <w:rPr>
          <w:rStyle w:val="Heading2Char"/>
        </w:rPr>
        <w:t>n</w:t>
      </w:r>
      <w:r>
        <w:rPr>
          <w:rStyle w:val="Heading2Char"/>
        </w:rPr>
        <w:t>amed</w:t>
      </w:r>
      <w:r>
        <w:t>,</w:t>
      </w:r>
      <w:r w:rsidR="00303B54">
        <w:t xml:space="preserve"> </w:t>
      </w:r>
      <w:r>
        <w:t>Virgin Voyage</w:t>
      </w:r>
    </w:p>
    <w:p w:rsidR="00C1586B" w:rsidRDefault="00C1586B" w:rsidP="00C1586B">
      <w:r>
        <w:t xml:space="preserve">      -6278: </w:t>
      </w:r>
      <w:r>
        <w:rPr>
          <w:rStyle w:val="Heading2Char"/>
        </w:rPr>
        <w:t>Un</w:t>
      </w:r>
      <w:r w:rsidR="00303B54">
        <w:rPr>
          <w:rStyle w:val="Heading2Char"/>
        </w:rPr>
        <w:t>n</w:t>
      </w:r>
      <w:r>
        <w:rPr>
          <w:rStyle w:val="Heading2Char"/>
        </w:rPr>
        <w:t>amed</w:t>
      </w:r>
      <w:r>
        <w:t>,</w:t>
      </w:r>
      <w:r w:rsidR="00303B54">
        <w:t xml:space="preserve"> </w:t>
      </w:r>
      <w:r>
        <w:t>HAL</w:t>
      </w:r>
    </w:p>
    <w:p w:rsidR="00C1586B" w:rsidRDefault="00C1586B" w:rsidP="00C1586B">
      <w:r>
        <w:t xml:space="preserve">      -6306: </w:t>
      </w:r>
      <w:r w:rsidR="00303B54">
        <w:rPr>
          <w:rStyle w:val="Heading2Char"/>
        </w:rPr>
        <w:t>Unnamed</w:t>
      </w:r>
      <w:r>
        <w:t>,</w:t>
      </w:r>
      <w:r w:rsidR="00303B54">
        <w:t xml:space="preserve"> </w:t>
      </w:r>
      <w:r>
        <w:t>MCS Cruises</w:t>
      </w:r>
    </w:p>
    <w:p w:rsidR="00C1586B" w:rsidRDefault="00C1586B" w:rsidP="0067365F"/>
    <w:p w:rsidR="0096415B" w:rsidRDefault="0096415B" w:rsidP="0067365F"/>
    <w:p w:rsidR="0096415B" w:rsidRPr="00565B06" w:rsidRDefault="0096415B" w:rsidP="0096415B">
      <w:pPr>
        <w:pStyle w:val="Heading2"/>
      </w:pPr>
      <w:proofErr w:type="gramStart"/>
      <w:r>
        <w:t>CNC Program</w:t>
      </w:r>
      <w:r w:rsidR="006931D0">
        <w:t>m</w:t>
      </w:r>
      <w:r>
        <w:t>er</w:t>
      </w:r>
      <w:r w:rsidRPr="00565B06">
        <w:t xml:space="preserve"> | </w:t>
      </w:r>
      <w:proofErr w:type="spellStart"/>
      <w:r w:rsidR="00303B54">
        <w:rPr>
          <w:rStyle w:val="Emphasis"/>
        </w:rPr>
        <w:t>Turbos</w:t>
      </w:r>
      <w:proofErr w:type="spellEnd"/>
      <w:r w:rsidR="00303B54">
        <w:rPr>
          <w:rStyle w:val="Emphasis"/>
        </w:rPr>
        <w:t xml:space="preserve"> </w:t>
      </w:r>
      <w:proofErr w:type="spellStart"/>
      <w:r w:rsidR="00303B54">
        <w:rPr>
          <w:rStyle w:val="Emphasis"/>
        </w:rPr>
        <w:t>d.o.o</w:t>
      </w:r>
      <w:proofErr w:type="spellEnd"/>
      <w:r w:rsidR="00303B54">
        <w:rPr>
          <w:rStyle w:val="Emphasis"/>
        </w:rPr>
        <w:t xml:space="preserve">., </w:t>
      </w:r>
      <w:proofErr w:type="spellStart"/>
      <w:r>
        <w:rPr>
          <w:rStyle w:val="Emphasis"/>
        </w:rPr>
        <w:t>Ul</w:t>
      </w:r>
      <w:proofErr w:type="spellEnd"/>
      <w:r>
        <w:rPr>
          <w:rStyle w:val="Emphasis"/>
        </w:rPr>
        <w:t>.</w:t>
      </w:r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Kralja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Zvonimira</w:t>
      </w:r>
      <w:proofErr w:type="spellEnd"/>
      <w:r>
        <w:rPr>
          <w:rStyle w:val="Emphasis"/>
        </w:rPr>
        <w:t xml:space="preserve"> 8,</w:t>
      </w:r>
      <w:r w:rsidR="00303B54">
        <w:rPr>
          <w:rStyle w:val="Emphasis"/>
        </w:rPr>
        <w:t xml:space="preserve"> </w:t>
      </w:r>
      <w:r>
        <w:rPr>
          <w:rStyle w:val="Emphasis"/>
        </w:rPr>
        <w:t xml:space="preserve">32100 </w:t>
      </w:r>
      <w:proofErr w:type="spellStart"/>
      <w:r>
        <w:rPr>
          <w:rStyle w:val="Emphasis"/>
        </w:rPr>
        <w:t>Vinkovci</w:t>
      </w:r>
      <w:proofErr w:type="spellEnd"/>
      <w:r w:rsidR="006931D0">
        <w:rPr>
          <w:rStyle w:val="Emphasis"/>
        </w:rPr>
        <w:t xml:space="preserve"> (Croatia)</w:t>
      </w:r>
    </w:p>
    <w:p w:rsidR="0096415B" w:rsidRPr="00565B06" w:rsidRDefault="0096415B" w:rsidP="0096415B">
      <w:pPr>
        <w:pStyle w:val="Heading3"/>
      </w:pPr>
      <w:r>
        <w:t>1</w:t>
      </w:r>
      <w:r w:rsidR="006931D0" w:rsidRPr="006931D0">
        <w:rPr>
          <w:vertAlign w:val="superscript"/>
        </w:rPr>
        <w:t>st</w:t>
      </w:r>
      <w:r w:rsidR="006931D0">
        <w:t xml:space="preserve"> june</w:t>
      </w:r>
      <w:r>
        <w:t xml:space="preserve"> 2016</w:t>
      </w:r>
      <w:r w:rsidRPr="00565B06">
        <w:t xml:space="preserve"> – </w:t>
      </w:r>
      <w:r w:rsidR="006931D0">
        <w:t>8</w:t>
      </w:r>
      <w:r w:rsidR="006931D0" w:rsidRPr="006931D0">
        <w:rPr>
          <w:vertAlign w:val="superscript"/>
        </w:rPr>
        <w:t>th</w:t>
      </w:r>
      <w:r w:rsidR="006931D0">
        <w:t xml:space="preserve"> september</w:t>
      </w:r>
      <w:r>
        <w:t xml:space="preserve"> 2017</w:t>
      </w:r>
    </w:p>
    <w:p w:rsidR="006931D0" w:rsidRDefault="0096415B" w:rsidP="006931D0">
      <w:r>
        <w:t>-</w:t>
      </w:r>
      <w:r w:rsidR="006931D0">
        <w:t xml:space="preserve">Creating 3D drawings and technical drawings in </w:t>
      </w:r>
      <w:proofErr w:type="spellStart"/>
      <w:r w:rsidR="006931D0">
        <w:t>Solidworks</w:t>
      </w:r>
      <w:proofErr w:type="spellEnd"/>
      <w:r w:rsidR="006931D0">
        <w:t xml:space="preserve"> software for simpler tasks. </w:t>
      </w:r>
    </w:p>
    <w:p w:rsidR="006931D0" w:rsidRDefault="006931D0" w:rsidP="006931D0">
      <w:r>
        <w:t xml:space="preserve">-Programming, adjusting and optimizing programs on the CNC lathe Mazak QT10N with numerical control </w:t>
      </w:r>
      <w:proofErr w:type="spellStart"/>
      <w:r>
        <w:t>Mazatrol</w:t>
      </w:r>
      <w:proofErr w:type="spellEnd"/>
      <w:r>
        <w:t xml:space="preserve"> and, if necessary, small adjustments on CNC lathe Mori Seiki SL-6 with numerical control Fanuc 6t </w:t>
      </w:r>
    </w:p>
    <w:p w:rsidR="005E088C" w:rsidRPr="00BE36CB" w:rsidRDefault="006931D0" w:rsidP="006931D0">
      <w:r>
        <w:t xml:space="preserve">-Operator on the CNC lathe Mazak QT10N with numerical control </w:t>
      </w:r>
      <w:proofErr w:type="spellStart"/>
      <w:r>
        <w:t>Mazatrol</w:t>
      </w:r>
      <w:proofErr w:type="spellEnd"/>
      <w:r>
        <w:t xml:space="preserve"> and the manufacture of precision parts on the same , operator on the CNC lathe Mori Seiki SL-6 Fanuc with numerical control Fanuc 6t and CNC milling Daewoo ACE 400 with numerical control Fanuc 21-mb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4A3161" wp14:editId="4355143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alt="Description: 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32226A" w:rsidP="00C10A33">
            <w:pPr>
              <w:pStyle w:val="Heading1"/>
              <w:outlineLvl w:val="0"/>
            </w:pPr>
            <w:r>
              <w:t>ABILITIEs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32226A" w:rsidP="00565B06">
            <w:pPr>
              <w:pStyle w:val="ListBullet"/>
              <w:spacing w:after="80"/>
            </w:pPr>
            <w:r>
              <w:lastRenderedPageBreak/>
              <w:t>Quic</w:t>
            </w:r>
            <w:r w:rsidR="00303B54">
              <w:t xml:space="preserve">k learning of new rules and </w:t>
            </w:r>
            <w:r>
              <w:t>knowledge</w:t>
            </w:r>
          </w:p>
          <w:p w:rsidR="00316CE4" w:rsidRDefault="0032226A" w:rsidP="00E32DD3">
            <w:pPr>
              <w:pStyle w:val="ListBullet"/>
              <w:spacing w:after="80"/>
            </w:pPr>
            <w:r>
              <w:t>Team working experience</w:t>
            </w:r>
          </w:p>
          <w:p w:rsidR="006B19B6" w:rsidRPr="00565B06" w:rsidRDefault="00843702" w:rsidP="006B19B6">
            <w:pPr>
              <w:pStyle w:val="ListBullet"/>
              <w:spacing w:after="80"/>
            </w:pPr>
            <w:r>
              <w:t>High-quality working under pressure of short deadlines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843702" w:rsidP="00565B06">
            <w:pPr>
              <w:pStyle w:val="ListBullet"/>
              <w:spacing w:after="80"/>
            </w:pPr>
            <w:r>
              <w:t>B</w:t>
            </w:r>
            <w:r w:rsidR="00E32DD3">
              <w:t>rainstorming</w:t>
            </w:r>
          </w:p>
          <w:p w:rsidR="00F904FC" w:rsidRDefault="00843702" w:rsidP="0092015A">
            <w:pPr>
              <w:pStyle w:val="ListBullet"/>
              <w:spacing w:after="80"/>
            </w:pPr>
            <w:r>
              <w:t>Organizational skills</w:t>
            </w:r>
          </w:p>
          <w:p w:rsidR="00EE53BD" w:rsidRDefault="00843702" w:rsidP="0092015A">
            <w:pPr>
              <w:pStyle w:val="ListBullet"/>
              <w:spacing w:after="80"/>
            </w:pPr>
            <w:r>
              <w:t>Fast adapting to new changes</w:t>
            </w:r>
          </w:p>
          <w:p w:rsidR="00EE53BD" w:rsidRPr="00EE53BD" w:rsidRDefault="00EE53BD" w:rsidP="00EE53BD"/>
          <w:p w:rsidR="00EE53BD" w:rsidRPr="00565B06" w:rsidRDefault="00EE53BD" w:rsidP="00EE53B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1F4F10C" wp14:editId="1CD0314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alt="Description: 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32226A" w:rsidP="0032226A">
            <w:pPr>
              <w:pStyle w:val="Heading1"/>
              <w:outlineLvl w:val="0"/>
            </w:pPr>
            <w:r>
              <w:t>OTHER ABILITIES</w:t>
            </w:r>
          </w:p>
        </w:tc>
      </w:tr>
    </w:tbl>
    <w:p w:rsidR="007A0F44" w:rsidRDefault="0032226A" w:rsidP="009A237B">
      <w:pPr>
        <w:pStyle w:val="ListParagraph"/>
        <w:numPr>
          <w:ilvl w:val="0"/>
          <w:numId w:val="16"/>
        </w:numPr>
      </w:pPr>
      <w:r>
        <w:t>English language (B2)</w:t>
      </w:r>
      <w:r w:rsidR="006B19B6">
        <w:t xml:space="preserve"> – </w:t>
      </w:r>
      <w:r>
        <w:t xml:space="preserve">reading, writing and speaking </w:t>
      </w:r>
    </w:p>
    <w:p w:rsidR="009A237B" w:rsidRDefault="0032226A" w:rsidP="009A237B">
      <w:pPr>
        <w:pStyle w:val="ListParagraph"/>
        <w:numPr>
          <w:ilvl w:val="0"/>
          <w:numId w:val="16"/>
        </w:numPr>
      </w:pPr>
      <w:r>
        <w:t>Driving licen</w:t>
      </w:r>
      <w:r w:rsidR="00843702">
        <w:t>s</w:t>
      </w:r>
      <w:r>
        <w:t>e</w:t>
      </w:r>
    </w:p>
    <w:p w:rsidR="009A237B" w:rsidRPr="00565B06" w:rsidRDefault="009A237B" w:rsidP="00316CE4"/>
    <w:sectPr w:rsidR="009A237B" w:rsidRPr="00565B06" w:rsidSect="00FE18B2">
      <w:headerReference w:type="default" r:id="rId15"/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0F" w:rsidRDefault="0002300F" w:rsidP="00F534FB">
      <w:pPr>
        <w:spacing w:after="0"/>
      </w:pPr>
      <w:r>
        <w:separator/>
      </w:r>
    </w:p>
  </w:endnote>
  <w:endnote w:type="continuationSeparator" w:id="0">
    <w:p w:rsidR="0002300F" w:rsidRDefault="0002300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4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0F" w:rsidRDefault="0002300F" w:rsidP="00F534FB">
      <w:pPr>
        <w:spacing w:after="0"/>
      </w:pPr>
      <w:r>
        <w:separator/>
      </w:r>
    </w:p>
  </w:footnote>
  <w:footnote w:type="continuationSeparator" w:id="0">
    <w:p w:rsidR="0002300F" w:rsidRDefault="0002300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26A" w:rsidRDefault="0032226A" w:rsidP="0032226A">
    <w:pPr>
      <w:pStyle w:val="Header"/>
      <w:tabs>
        <w:tab w:val="left" w:pos="782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0A9921" wp14:editId="4AA16E0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2F62A69"/>
    <w:multiLevelType w:val="hybridMultilevel"/>
    <w:tmpl w:val="5CCA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33"/>
    <w:rsid w:val="00002750"/>
    <w:rsid w:val="0000324C"/>
    <w:rsid w:val="0000352C"/>
    <w:rsid w:val="00004D4E"/>
    <w:rsid w:val="00011895"/>
    <w:rsid w:val="00012192"/>
    <w:rsid w:val="00013818"/>
    <w:rsid w:val="00014F03"/>
    <w:rsid w:val="0002300F"/>
    <w:rsid w:val="00024730"/>
    <w:rsid w:val="00027617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2E0F"/>
    <w:rsid w:val="00096203"/>
    <w:rsid w:val="000A0229"/>
    <w:rsid w:val="000E24AC"/>
    <w:rsid w:val="000E4A73"/>
    <w:rsid w:val="000F79EA"/>
    <w:rsid w:val="001120D9"/>
    <w:rsid w:val="001204B7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3615"/>
    <w:rsid w:val="00182F07"/>
    <w:rsid w:val="001858BD"/>
    <w:rsid w:val="00192573"/>
    <w:rsid w:val="00194A3D"/>
    <w:rsid w:val="00196865"/>
    <w:rsid w:val="00197261"/>
    <w:rsid w:val="001A2A99"/>
    <w:rsid w:val="001A6641"/>
    <w:rsid w:val="001B0811"/>
    <w:rsid w:val="001B3B5F"/>
    <w:rsid w:val="001B720C"/>
    <w:rsid w:val="001C0DEE"/>
    <w:rsid w:val="001C1620"/>
    <w:rsid w:val="001C3957"/>
    <w:rsid w:val="001C46E5"/>
    <w:rsid w:val="001E08A4"/>
    <w:rsid w:val="001E416A"/>
    <w:rsid w:val="001E5491"/>
    <w:rsid w:val="001E572B"/>
    <w:rsid w:val="0020735F"/>
    <w:rsid w:val="002146F8"/>
    <w:rsid w:val="00214FFE"/>
    <w:rsid w:val="00215593"/>
    <w:rsid w:val="00217917"/>
    <w:rsid w:val="002372E8"/>
    <w:rsid w:val="0023768B"/>
    <w:rsid w:val="0025163F"/>
    <w:rsid w:val="00254330"/>
    <w:rsid w:val="00260F01"/>
    <w:rsid w:val="0027311E"/>
    <w:rsid w:val="00275C94"/>
    <w:rsid w:val="00277638"/>
    <w:rsid w:val="0028164F"/>
    <w:rsid w:val="002823BE"/>
    <w:rsid w:val="00297ED0"/>
    <w:rsid w:val="002A11BB"/>
    <w:rsid w:val="002A4EDA"/>
    <w:rsid w:val="002B01E3"/>
    <w:rsid w:val="002B3FC8"/>
    <w:rsid w:val="002C07D5"/>
    <w:rsid w:val="002F08EC"/>
    <w:rsid w:val="002F10E7"/>
    <w:rsid w:val="002F69E4"/>
    <w:rsid w:val="00300A98"/>
    <w:rsid w:val="00303B54"/>
    <w:rsid w:val="0030724A"/>
    <w:rsid w:val="00316CE4"/>
    <w:rsid w:val="0032226A"/>
    <w:rsid w:val="00323C3F"/>
    <w:rsid w:val="003279A4"/>
    <w:rsid w:val="00337114"/>
    <w:rsid w:val="0035004C"/>
    <w:rsid w:val="003571C8"/>
    <w:rsid w:val="003713E6"/>
    <w:rsid w:val="00383057"/>
    <w:rsid w:val="003845C7"/>
    <w:rsid w:val="0039703C"/>
    <w:rsid w:val="003974BB"/>
    <w:rsid w:val="003A091E"/>
    <w:rsid w:val="003E5D64"/>
    <w:rsid w:val="00403149"/>
    <w:rsid w:val="004037EF"/>
    <w:rsid w:val="00405BAD"/>
    <w:rsid w:val="004113D8"/>
    <w:rsid w:val="00413C78"/>
    <w:rsid w:val="00416463"/>
    <w:rsid w:val="004210B1"/>
    <w:rsid w:val="00423827"/>
    <w:rsid w:val="00437B8B"/>
    <w:rsid w:val="00440356"/>
    <w:rsid w:val="00441F85"/>
    <w:rsid w:val="00465113"/>
    <w:rsid w:val="00467F3F"/>
    <w:rsid w:val="004727C2"/>
    <w:rsid w:val="00476144"/>
    <w:rsid w:val="004915EA"/>
    <w:rsid w:val="004A4493"/>
    <w:rsid w:val="004B067D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F43"/>
    <w:rsid w:val="004E2794"/>
    <w:rsid w:val="004E77A5"/>
    <w:rsid w:val="004F1057"/>
    <w:rsid w:val="004F199F"/>
    <w:rsid w:val="005106C0"/>
    <w:rsid w:val="00520678"/>
    <w:rsid w:val="005247B7"/>
    <w:rsid w:val="005324B1"/>
    <w:rsid w:val="005372FA"/>
    <w:rsid w:val="005423DF"/>
    <w:rsid w:val="005440F3"/>
    <w:rsid w:val="00556337"/>
    <w:rsid w:val="005611C3"/>
    <w:rsid w:val="00562422"/>
    <w:rsid w:val="00565B06"/>
    <w:rsid w:val="00574328"/>
    <w:rsid w:val="00575C01"/>
    <w:rsid w:val="00575D21"/>
    <w:rsid w:val="00581515"/>
    <w:rsid w:val="00582623"/>
    <w:rsid w:val="005826C2"/>
    <w:rsid w:val="00590500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234"/>
    <w:rsid w:val="0067365F"/>
    <w:rsid w:val="00673F18"/>
    <w:rsid w:val="00676CEB"/>
    <w:rsid w:val="00683A86"/>
    <w:rsid w:val="0069300B"/>
    <w:rsid w:val="006931D0"/>
    <w:rsid w:val="00697ACA"/>
    <w:rsid w:val="006A4C72"/>
    <w:rsid w:val="006B19B6"/>
    <w:rsid w:val="006C7212"/>
    <w:rsid w:val="006D65F8"/>
    <w:rsid w:val="006E74DF"/>
    <w:rsid w:val="006F4D23"/>
    <w:rsid w:val="007175B9"/>
    <w:rsid w:val="00721417"/>
    <w:rsid w:val="007215A9"/>
    <w:rsid w:val="007253E8"/>
    <w:rsid w:val="00735140"/>
    <w:rsid w:val="0073645E"/>
    <w:rsid w:val="007366E5"/>
    <w:rsid w:val="00745196"/>
    <w:rsid w:val="007505E0"/>
    <w:rsid w:val="00755346"/>
    <w:rsid w:val="007717AC"/>
    <w:rsid w:val="00776E3A"/>
    <w:rsid w:val="007850D1"/>
    <w:rsid w:val="007857C8"/>
    <w:rsid w:val="00785874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5B81"/>
    <w:rsid w:val="0083016A"/>
    <w:rsid w:val="0083497B"/>
    <w:rsid w:val="0083666C"/>
    <w:rsid w:val="00843702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015A"/>
    <w:rsid w:val="00933CCA"/>
    <w:rsid w:val="0093795C"/>
    <w:rsid w:val="009411E8"/>
    <w:rsid w:val="00952C89"/>
    <w:rsid w:val="009540F4"/>
    <w:rsid w:val="00956B75"/>
    <w:rsid w:val="00963BF7"/>
    <w:rsid w:val="0096415B"/>
    <w:rsid w:val="009918BB"/>
    <w:rsid w:val="009931F7"/>
    <w:rsid w:val="00994768"/>
    <w:rsid w:val="009A237B"/>
    <w:rsid w:val="009A3F4C"/>
    <w:rsid w:val="009B4952"/>
    <w:rsid w:val="009C63EE"/>
    <w:rsid w:val="009C6CB0"/>
    <w:rsid w:val="009D0878"/>
    <w:rsid w:val="009D449D"/>
    <w:rsid w:val="009E62E6"/>
    <w:rsid w:val="009E65EC"/>
    <w:rsid w:val="009F2058"/>
    <w:rsid w:val="009F391D"/>
    <w:rsid w:val="009F468B"/>
    <w:rsid w:val="00A05D85"/>
    <w:rsid w:val="00A1144C"/>
    <w:rsid w:val="00A1329C"/>
    <w:rsid w:val="00A25023"/>
    <w:rsid w:val="00A2760D"/>
    <w:rsid w:val="00A42CE4"/>
    <w:rsid w:val="00A4333D"/>
    <w:rsid w:val="00A55D97"/>
    <w:rsid w:val="00A56B81"/>
    <w:rsid w:val="00A61769"/>
    <w:rsid w:val="00A6314E"/>
    <w:rsid w:val="00A77B4D"/>
    <w:rsid w:val="00A8052D"/>
    <w:rsid w:val="00A83F02"/>
    <w:rsid w:val="00A9077F"/>
    <w:rsid w:val="00AA04BD"/>
    <w:rsid w:val="00AA276C"/>
    <w:rsid w:val="00AB673E"/>
    <w:rsid w:val="00AC7C34"/>
    <w:rsid w:val="00AD121E"/>
    <w:rsid w:val="00AD518A"/>
    <w:rsid w:val="00AD6216"/>
    <w:rsid w:val="00AE15D1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0805"/>
    <w:rsid w:val="00B65DBA"/>
    <w:rsid w:val="00B73F11"/>
    <w:rsid w:val="00B763B5"/>
    <w:rsid w:val="00B90654"/>
    <w:rsid w:val="00B91175"/>
    <w:rsid w:val="00B9581D"/>
    <w:rsid w:val="00BA71B3"/>
    <w:rsid w:val="00BB34BE"/>
    <w:rsid w:val="00BC0E1A"/>
    <w:rsid w:val="00BC1472"/>
    <w:rsid w:val="00BD2DD6"/>
    <w:rsid w:val="00BD55EE"/>
    <w:rsid w:val="00BE36CB"/>
    <w:rsid w:val="00C0155C"/>
    <w:rsid w:val="00C10A33"/>
    <w:rsid w:val="00C1586B"/>
    <w:rsid w:val="00C3233C"/>
    <w:rsid w:val="00C338FD"/>
    <w:rsid w:val="00C347D0"/>
    <w:rsid w:val="00C3763A"/>
    <w:rsid w:val="00C50ABA"/>
    <w:rsid w:val="00C60281"/>
    <w:rsid w:val="00C779DA"/>
    <w:rsid w:val="00C814F7"/>
    <w:rsid w:val="00C81C04"/>
    <w:rsid w:val="00C81F33"/>
    <w:rsid w:val="00C91B4B"/>
    <w:rsid w:val="00C91F33"/>
    <w:rsid w:val="00C93DE1"/>
    <w:rsid w:val="00CA1ED0"/>
    <w:rsid w:val="00CA2E0A"/>
    <w:rsid w:val="00CB3192"/>
    <w:rsid w:val="00CC1E5C"/>
    <w:rsid w:val="00CD1043"/>
    <w:rsid w:val="00CE2C76"/>
    <w:rsid w:val="00CE7DEC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3474"/>
    <w:rsid w:val="00DB0A1A"/>
    <w:rsid w:val="00DB0B61"/>
    <w:rsid w:val="00DD2D34"/>
    <w:rsid w:val="00DD467E"/>
    <w:rsid w:val="00DE136D"/>
    <w:rsid w:val="00DE2A85"/>
    <w:rsid w:val="00DE4136"/>
    <w:rsid w:val="00DE4550"/>
    <w:rsid w:val="00DE6534"/>
    <w:rsid w:val="00DF0F24"/>
    <w:rsid w:val="00DF7CF5"/>
    <w:rsid w:val="00DF7F4F"/>
    <w:rsid w:val="00E066EE"/>
    <w:rsid w:val="00E07D28"/>
    <w:rsid w:val="00E13F39"/>
    <w:rsid w:val="00E30CB9"/>
    <w:rsid w:val="00E32DD3"/>
    <w:rsid w:val="00E364E8"/>
    <w:rsid w:val="00E379DC"/>
    <w:rsid w:val="00E46808"/>
    <w:rsid w:val="00E47E45"/>
    <w:rsid w:val="00E5521B"/>
    <w:rsid w:val="00E61D86"/>
    <w:rsid w:val="00E61FB1"/>
    <w:rsid w:val="00E63862"/>
    <w:rsid w:val="00E665C1"/>
    <w:rsid w:val="00E72DA3"/>
    <w:rsid w:val="00E74A33"/>
    <w:rsid w:val="00E97BD9"/>
    <w:rsid w:val="00EA0729"/>
    <w:rsid w:val="00EA2C06"/>
    <w:rsid w:val="00EE0848"/>
    <w:rsid w:val="00EE14D1"/>
    <w:rsid w:val="00EE53BD"/>
    <w:rsid w:val="00EF57B3"/>
    <w:rsid w:val="00EF7ACC"/>
    <w:rsid w:val="00F03B1E"/>
    <w:rsid w:val="00F03F2C"/>
    <w:rsid w:val="00F1202D"/>
    <w:rsid w:val="00F217AB"/>
    <w:rsid w:val="00F21EA0"/>
    <w:rsid w:val="00F35A06"/>
    <w:rsid w:val="00F435D3"/>
    <w:rsid w:val="00F46425"/>
    <w:rsid w:val="00F5078D"/>
    <w:rsid w:val="00F534FB"/>
    <w:rsid w:val="00F56FFE"/>
    <w:rsid w:val="00F620AE"/>
    <w:rsid w:val="00F6594E"/>
    <w:rsid w:val="00F84353"/>
    <w:rsid w:val="00F86162"/>
    <w:rsid w:val="00F904FC"/>
    <w:rsid w:val="00F935BF"/>
    <w:rsid w:val="00F94EB5"/>
    <w:rsid w:val="00FA0793"/>
    <w:rsid w:val="00FA4359"/>
    <w:rsid w:val="00FA4C84"/>
    <w:rsid w:val="00FB0F18"/>
    <w:rsid w:val="00FB47B7"/>
    <w:rsid w:val="00FC1EE1"/>
    <w:rsid w:val="00FC37A0"/>
    <w:rsid w:val="00FE18B2"/>
    <w:rsid w:val="00FE7443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EC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7365F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9A2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EC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7365F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9A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vjekokr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ca\Desktop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459AFBA2E4454B8B134D6C08933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FA2AC-205B-40B2-8C10-9AA7B49AA9C0}"/>
      </w:docPartPr>
      <w:docPartBody>
        <w:p w:rsidR="00250C6D" w:rsidRDefault="00571BAC">
          <w:pPr>
            <w:pStyle w:val="EE459AFBA2E4454B8B134D6C089331EE"/>
          </w:pPr>
          <w:r w:rsidRPr="009D0878">
            <w:t>Address</w:t>
          </w:r>
        </w:p>
      </w:docPartBody>
    </w:docPart>
    <w:docPart>
      <w:docPartPr>
        <w:name w:val="AC5CD52A939A4B18A0EFC112450A3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7B6ED-B663-4FA7-9EFF-1460B96A0155}"/>
      </w:docPartPr>
      <w:docPartBody>
        <w:p w:rsidR="00250C6D" w:rsidRDefault="00571BAC">
          <w:pPr>
            <w:pStyle w:val="AC5CD52A939A4B18A0EFC112450A3048"/>
          </w:pPr>
          <w:r w:rsidRPr="009D0878">
            <w:t>Phone</w:t>
          </w:r>
        </w:p>
      </w:docPartBody>
    </w:docPart>
    <w:docPart>
      <w:docPartPr>
        <w:name w:val="17D85C6D67874C7F93B6EFED027C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29EC8-EFEF-45AC-9B4E-5666FDB7D29D}"/>
      </w:docPartPr>
      <w:docPartBody>
        <w:p w:rsidR="00250C6D" w:rsidRDefault="00571BAC">
          <w:pPr>
            <w:pStyle w:val="17D85C6D67874C7F93B6EFED027CCD0F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AC"/>
    <w:rsid w:val="00044CA3"/>
    <w:rsid w:val="0009527C"/>
    <w:rsid w:val="000A06F9"/>
    <w:rsid w:val="000A73E4"/>
    <w:rsid w:val="000B6F00"/>
    <w:rsid w:val="00152991"/>
    <w:rsid w:val="0021456A"/>
    <w:rsid w:val="00250C6D"/>
    <w:rsid w:val="00264B33"/>
    <w:rsid w:val="00455E97"/>
    <w:rsid w:val="00524E32"/>
    <w:rsid w:val="00571BAC"/>
    <w:rsid w:val="00574B73"/>
    <w:rsid w:val="00793488"/>
    <w:rsid w:val="00800476"/>
    <w:rsid w:val="00814EEA"/>
    <w:rsid w:val="008A156B"/>
    <w:rsid w:val="00940532"/>
    <w:rsid w:val="00AC60F0"/>
    <w:rsid w:val="00B03634"/>
    <w:rsid w:val="00C06BE5"/>
    <w:rsid w:val="00C23D5B"/>
    <w:rsid w:val="00C6055E"/>
    <w:rsid w:val="00C967E2"/>
    <w:rsid w:val="00CD1B80"/>
    <w:rsid w:val="00D466CF"/>
    <w:rsid w:val="00D8550B"/>
    <w:rsid w:val="00DA464D"/>
    <w:rsid w:val="00E47428"/>
    <w:rsid w:val="00E666B2"/>
    <w:rsid w:val="00E774DA"/>
    <w:rsid w:val="00EF577C"/>
    <w:rsid w:val="00E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220B240BD45BEBF9B678E301CF807">
    <w:name w:val="CCF220B240BD45BEBF9B678E301CF807"/>
  </w:style>
  <w:style w:type="paragraph" w:customStyle="1" w:styleId="908CD131B7A644E2B4FA06DD37B75030">
    <w:name w:val="908CD131B7A644E2B4FA06DD37B75030"/>
  </w:style>
  <w:style w:type="paragraph" w:customStyle="1" w:styleId="EE459AFBA2E4454B8B134D6C089331EE">
    <w:name w:val="EE459AFBA2E4454B8B134D6C089331EE"/>
  </w:style>
  <w:style w:type="paragraph" w:customStyle="1" w:styleId="AC5CD52A939A4B18A0EFC112450A3048">
    <w:name w:val="AC5CD52A939A4B18A0EFC112450A3048"/>
  </w:style>
  <w:style w:type="paragraph" w:customStyle="1" w:styleId="17D85C6D67874C7F93B6EFED027CCD0F">
    <w:name w:val="17D85C6D67874C7F93B6EFED027CCD0F"/>
  </w:style>
  <w:style w:type="paragraph" w:customStyle="1" w:styleId="87E8556782494D6F9B2737DFC1636626">
    <w:name w:val="87E8556782494D6F9B2737DFC1636626"/>
  </w:style>
  <w:style w:type="paragraph" w:customStyle="1" w:styleId="95B3458AD5394877A0B70E1FE02649F8">
    <w:name w:val="95B3458AD5394877A0B70E1FE02649F8"/>
  </w:style>
  <w:style w:type="paragraph" w:customStyle="1" w:styleId="73971397CA7A4AE8AE00B05EE54DA739">
    <w:name w:val="73971397CA7A4AE8AE00B05EE54DA739"/>
  </w:style>
  <w:style w:type="paragraph" w:customStyle="1" w:styleId="A53FD5A041F54640A25DAFD1FE69F346">
    <w:name w:val="A53FD5A041F54640A25DAFD1FE69F346"/>
  </w:style>
  <w:style w:type="paragraph" w:customStyle="1" w:styleId="D604630F5F4B432FAAF7AAD6E18FEDEF">
    <w:name w:val="D604630F5F4B432FAAF7AAD6E18FEDEF"/>
  </w:style>
  <w:style w:type="paragraph" w:customStyle="1" w:styleId="500D672A4A584825BA5B8B213387B3F4">
    <w:name w:val="500D672A4A584825BA5B8B213387B3F4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424A59CDEFF446E9A123A4EBEEC5AFB3">
    <w:name w:val="424A59CDEFF446E9A123A4EBEEC5AFB3"/>
  </w:style>
  <w:style w:type="paragraph" w:customStyle="1" w:styleId="66D2E4C8F6054D52A022AED36739761B">
    <w:name w:val="66D2E4C8F6054D52A022AED36739761B"/>
  </w:style>
  <w:style w:type="paragraph" w:customStyle="1" w:styleId="E7E1B8C05AB54D4990D199234092B4BD">
    <w:name w:val="E7E1B8C05AB54D4990D199234092B4BD"/>
  </w:style>
  <w:style w:type="paragraph" w:customStyle="1" w:styleId="6CE8978F159E4CE7AFB61EDBC4A6C924">
    <w:name w:val="6CE8978F159E4CE7AFB61EDBC4A6C924"/>
  </w:style>
  <w:style w:type="paragraph" w:customStyle="1" w:styleId="9AF30ADF573747CE9AC52852AD0195E9">
    <w:name w:val="9AF30ADF573747CE9AC52852AD0195E9"/>
  </w:style>
  <w:style w:type="paragraph" w:customStyle="1" w:styleId="1BB87982C7EF4E478C78FC2C71BD07D6">
    <w:name w:val="1BB87982C7EF4E478C78FC2C71BD07D6"/>
  </w:style>
  <w:style w:type="paragraph" w:customStyle="1" w:styleId="8360D21DCD4A4B3D9ED5B3050032113B">
    <w:name w:val="8360D21DCD4A4B3D9ED5B3050032113B"/>
  </w:style>
  <w:style w:type="paragraph" w:customStyle="1" w:styleId="DACA51337E7B4C179DFFCE591AD22555">
    <w:name w:val="DACA51337E7B4C179DFFCE591AD22555"/>
  </w:style>
  <w:style w:type="paragraph" w:customStyle="1" w:styleId="EAD094C969A047C6A74063C41CC2E0B1">
    <w:name w:val="EAD094C969A047C6A74063C41CC2E0B1"/>
  </w:style>
  <w:style w:type="paragraph" w:customStyle="1" w:styleId="AC9A574E9E864C7FAA627DCEB1423B3E">
    <w:name w:val="AC9A574E9E864C7FAA627DCEB1423B3E"/>
  </w:style>
  <w:style w:type="paragraph" w:customStyle="1" w:styleId="216C6CE0C12F48BBB98D8B5E863C2B86">
    <w:name w:val="216C6CE0C12F48BBB98D8B5E863C2B86"/>
  </w:style>
  <w:style w:type="paragraph" w:customStyle="1" w:styleId="C06C260CADFB49958A7BDD0B86033C3B">
    <w:name w:val="C06C260CADFB49958A7BDD0B86033C3B"/>
  </w:style>
  <w:style w:type="paragraph" w:customStyle="1" w:styleId="C1EBFBF126BA4B8BBCC5CC6FE4C99A22">
    <w:name w:val="C1EBFBF126BA4B8BBCC5CC6FE4C99A22"/>
  </w:style>
  <w:style w:type="paragraph" w:customStyle="1" w:styleId="BC2B03D8700B4AD6AC75CB8C80EAA237">
    <w:name w:val="BC2B03D8700B4AD6AC75CB8C80EAA237"/>
  </w:style>
  <w:style w:type="paragraph" w:customStyle="1" w:styleId="A82C038739C64C879A42005ED254660B">
    <w:name w:val="A82C038739C64C879A42005ED254660B"/>
  </w:style>
  <w:style w:type="paragraph" w:customStyle="1" w:styleId="C2D5127B9BF34E2383BC5FF56406B537">
    <w:name w:val="C2D5127B9BF34E2383BC5FF56406B537"/>
  </w:style>
  <w:style w:type="paragraph" w:customStyle="1" w:styleId="934211A3179A4061AFF08F52A072F0B8">
    <w:name w:val="934211A3179A4061AFF08F52A072F0B8"/>
  </w:style>
  <w:style w:type="paragraph" w:customStyle="1" w:styleId="D0D403707F5840B8A3AA15D83BC6E52F">
    <w:name w:val="D0D403707F5840B8A3AA15D83BC6E52F"/>
  </w:style>
  <w:style w:type="paragraph" w:customStyle="1" w:styleId="98A00C8FD1E04CE6A59C8690D51636E3">
    <w:name w:val="98A00C8FD1E04CE6A59C8690D51636E3"/>
  </w:style>
  <w:style w:type="paragraph" w:customStyle="1" w:styleId="21EC2902C33A49B4A73320C1CEDF189A">
    <w:name w:val="21EC2902C33A49B4A73320C1CEDF189A"/>
  </w:style>
  <w:style w:type="paragraph" w:customStyle="1" w:styleId="6498A7C8FA3B4A32AD4E4723BB000AEE">
    <w:name w:val="6498A7C8FA3B4A32AD4E4723BB000AEE"/>
  </w:style>
  <w:style w:type="paragraph" w:customStyle="1" w:styleId="B6AC9564383E49C9BA2E3FB92B69E839">
    <w:name w:val="B6AC9564383E49C9BA2E3FB92B69E839"/>
  </w:style>
  <w:style w:type="paragraph" w:customStyle="1" w:styleId="CB9511D8DF4B4481AF5391D7F1A3AC90">
    <w:name w:val="CB9511D8DF4B4481AF5391D7F1A3AC90"/>
  </w:style>
  <w:style w:type="paragraph" w:customStyle="1" w:styleId="D9DEABC63562409CA41915DEBFF2ED41">
    <w:name w:val="D9DEABC63562409CA41915DEBFF2ED41"/>
  </w:style>
  <w:style w:type="paragraph" w:customStyle="1" w:styleId="1E773FE138544239924BB813DEC84CE7">
    <w:name w:val="1E773FE138544239924BB813DEC84CE7"/>
  </w:style>
  <w:style w:type="paragraph" w:customStyle="1" w:styleId="6C3D4E4ECC7B4983B5B3D08002CB822F">
    <w:name w:val="6C3D4E4ECC7B4983B5B3D08002CB822F"/>
  </w:style>
  <w:style w:type="paragraph" w:customStyle="1" w:styleId="F8A72071F69F45E7A780910C9CD28A60">
    <w:name w:val="F8A72071F69F45E7A780910C9CD28A60"/>
  </w:style>
  <w:style w:type="paragraph" w:customStyle="1" w:styleId="82FDAD96F02043A982ED1CB056FD9D09">
    <w:name w:val="82FDAD96F02043A982ED1CB056FD9D09"/>
  </w:style>
  <w:style w:type="paragraph" w:customStyle="1" w:styleId="084A626C6D8E42E3B5F15DEF259AA4E3">
    <w:name w:val="084A626C6D8E42E3B5F15DEF259AA4E3"/>
    <w:rsid w:val="00E666B2"/>
  </w:style>
  <w:style w:type="paragraph" w:customStyle="1" w:styleId="9C041A615998486494F6C19AACA4CC97">
    <w:name w:val="9C041A615998486494F6C19AACA4CC97"/>
    <w:rsid w:val="00E666B2"/>
  </w:style>
  <w:style w:type="paragraph" w:customStyle="1" w:styleId="1B5DE151B60F47629365DFC70B6AC109">
    <w:name w:val="1B5DE151B60F47629365DFC70B6AC109"/>
    <w:rsid w:val="00E666B2"/>
  </w:style>
  <w:style w:type="paragraph" w:customStyle="1" w:styleId="813A497E86E344BFBD749158A45A39BB">
    <w:name w:val="813A497E86E344BFBD749158A45A39BB"/>
    <w:rsid w:val="00E666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220B240BD45BEBF9B678E301CF807">
    <w:name w:val="CCF220B240BD45BEBF9B678E301CF807"/>
  </w:style>
  <w:style w:type="paragraph" w:customStyle="1" w:styleId="908CD131B7A644E2B4FA06DD37B75030">
    <w:name w:val="908CD131B7A644E2B4FA06DD37B75030"/>
  </w:style>
  <w:style w:type="paragraph" w:customStyle="1" w:styleId="EE459AFBA2E4454B8B134D6C089331EE">
    <w:name w:val="EE459AFBA2E4454B8B134D6C089331EE"/>
  </w:style>
  <w:style w:type="paragraph" w:customStyle="1" w:styleId="AC5CD52A939A4B18A0EFC112450A3048">
    <w:name w:val="AC5CD52A939A4B18A0EFC112450A3048"/>
  </w:style>
  <w:style w:type="paragraph" w:customStyle="1" w:styleId="17D85C6D67874C7F93B6EFED027CCD0F">
    <w:name w:val="17D85C6D67874C7F93B6EFED027CCD0F"/>
  </w:style>
  <w:style w:type="paragraph" w:customStyle="1" w:styleId="87E8556782494D6F9B2737DFC1636626">
    <w:name w:val="87E8556782494D6F9B2737DFC1636626"/>
  </w:style>
  <w:style w:type="paragraph" w:customStyle="1" w:styleId="95B3458AD5394877A0B70E1FE02649F8">
    <w:name w:val="95B3458AD5394877A0B70E1FE02649F8"/>
  </w:style>
  <w:style w:type="paragraph" w:customStyle="1" w:styleId="73971397CA7A4AE8AE00B05EE54DA739">
    <w:name w:val="73971397CA7A4AE8AE00B05EE54DA739"/>
  </w:style>
  <w:style w:type="paragraph" w:customStyle="1" w:styleId="A53FD5A041F54640A25DAFD1FE69F346">
    <w:name w:val="A53FD5A041F54640A25DAFD1FE69F346"/>
  </w:style>
  <w:style w:type="paragraph" w:customStyle="1" w:styleId="D604630F5F4B432FAAF7AAD6E18FEDEF">
    <w:name w:val="D604630F5F4B432FAAF7AAD6E18FEDEF"/>
  </w:style>
  <w:style w:type="paragraph" w:customStyle="1" w:styleId="500D672A4A584825BA5B8B213387B3F4">
    <w:name w:val="500D672A4A584825BA5B8B213387B3F4"/>
  </w:style>
  <w:style w:type="character" w:styleId="Emphasis">
    <w:name w:val="Emphasis"/>
    <w:basedOn w:val="DefaultParagraphFont"/>
    <w:uiPriority w:val="11"/>
    <w:qFormat/>
    <w:rPr>
      <w:b w:val="0"/>
      <w:iCs/>
      <w:color w:val="3071C3" w:themeColor="text2" w:themeTint="BF"/>
      <w:sz w:val="26"/>
    </w:rPr>
  </w:style>
  <w:style w:type="paragraph" w:customStyle="1" w:styleId="424A59CDEFF446E9A123A4EBEEC5AFB3">
    <w:name w:val="424A59CDEFF446E9A123A4EBEEC5AFB3"/>
  </w:style>
  <w:style w:type="paragraph" w:customStyle="1" w:styleId="66D2E4C8F6054D52A022AED36739761B">
    <w:name w:val="66D2E4C8F6054D52A022AED36739761B"/>
  </w:style>
  <w:style w:type="paragraph" w:customStyle="1" w:styleId="E7E1B8C05AB54D4990D199234092B4BD">
    <w:name w:val="E7E1B8C05AB54D4990D199234092B4BD"/>
  </w:style>
  <w:style w:type="paragraph" w:customStyle="1" w:styleId="6CE8978F159E4CE7AFB61EDBC4A6C924">
    <w:name w:val="6CE8978F159E4CE7AFB61EDBC4A6C924"/>
  </w:style>
  <w:style w:type="paragraph" w:customStyle="1" w:styleId="9AF30ADF573747CE9AC52852AD0195E9">
    <w:name w:val="9AF30ADF573747CE9AC52852AD0195E9"/>
  </w:style>
  <w:style w:type="paragraph" w:customStyle="1" w:styleId="1BB87982C7EF4E478C78FC2C71BD07D6">
    <w:name w:val="1BB87982C7EF4E478C78FC2C71BD07D6"/>
  </w:style>
  <w:style w:type="paragraph" w:customStyle="1" w:styleId="8360D21DCD4A4B3D9ED5B3050032113B">
    <w:name w:val="8360D21DCD4A4B3D9ED5B3050032113B"/>
  </w:style>
  <w:style w:type="paragraph" w:customStyle="1" w:styleId="DACA51337E7B4C179DFFCE591AD22555">
    <w:name w:val="DACA51337E7B4C179DFFCE591AD22555"/>
  </w:style>
  <w:style w:type="paragraph" w:customStyle="1" w:styleId="EAD094C969A047C6A74063C41CC2E0B1">
    <w:name w:val="EAD094C969A047C6A74063C41CC2E0B1"/>
  </w:style>
  <w:style w:type="paragraph" w:customStyle="1" w:styleId="AC9A574E9E864C7FAA627DCEB1423B3E">
    <w:name w:val="AC9A574E9E864C7FAA627DCEB1423B3E"/>
  </w:style>
  <w:style w:type="paragraph" w:customStyle="1" w:styleId="216C6CE0C12F48BBB98D8B5E863C2B86">
    <w:name w:val="216C6CE0C12F48BBB98D8B5E863C2B86"/>
  </w:style>
  <w:style w:type="paragraph" w:customStyle="1" w:styleId="C06C260CADFB49958A7BDD0B86033C3B">
    <w:name w:val="C06C260CADFB49958A7BDD0B86033C3B"/>
  </w:style>
  <w:style w:type="paragraph" w:customStyle="1" w:styleId="C1EBFBF126BA4B8BBCC5CC6FE4C99A22">
    <w:name w:val="C1EBFBF126BA4B8BBCC5CC6FE4C99A22"/>
  </w:style>
  <w:style w:type="paragraph" w:customStyle="1" w:styleId="BC2B03D8700B4AD6AC75CB8C80EAA237">
    <w:name w:val="BC2B03D8700B4AD6AC75CB8C80EAA237"/>
  </w:style>
  <w:style w:type="paragraph" w:customStyle="1" w:styleId="A82C038739C64C879A42005ED254660B">
    <w:name w:val="A82C038739C64C879A42005ED254660B"/>
  </w:style>
  <w:style w:type="paragraph" w:customStyle="1" w:styleId="C2D5127B9BF34E2383BC5FF56406B537">
    <w:name w:val="C2D5127B9BF34E2383BC5FF56406B537"/>
  </w:style>
  <w:style w:type="paragraph" w:customStyle="1" w:styleId="934211A3179A4061AFF08F52A072F0B8">
    <w:name w:val="934211A3179A4061AFF08F52A072F0B8"/>
  </w:style>
  <w:style w:type="paragraph" w:customStyle="1" w:styleId="D0D403707F5840B8A3AA15D83BC6E52F">
    <w:name w:val="D0D403707F5840B8A3AA15D83BC6E52F"/>
  </w:style>
  <w:style w:type="paragraph" w:customStyle="1" w:styleId="98A00C8FD1E04CE6A59C8690D51636E3">
    <w:name w:val="98A00C8FD1E04CE6A59C8690D51636E3"/>
  </w:style>
  <w:style w:type="paragraph" w:customStyle="1" w:styleId="21EC2902C33A49B4A73320C1CEDF189A">
    <w:name w:val="21EC2902C33A49B4A73320C1CEDF189A"/>
  </w:style>
  <w:style w:type="paragraph" w:customStyle="1" w:styleId="6498A7C8FA3B4A32AD4E4723BB000AEE">
    <w:name w:val="6498A7C8FA3B4A32AD4E4723BB000AEE"/>
  </w:style>
  <w:style w:type="paragraph" w:customStyle="1" w:styleId="B6AC9564383E49C9BA2E3FB92B69E839">
    <w:name w:val="B6AC9564383E49C9BA2E3FB92B69E839"/>
  </w:style>
  <w:style w:type="paragraph" w:customStyle="1" w:styleId="CB9511D8DF4B4481AF5391D7F1A3AC90">
    <w:name w:val="CB9511D8DF4B4481AF5391D7F1A3AC90"/>
  </w:style>
  <w:style w:type="paragraph" w:customStyle="1" w:styleId="D9DEABC63562409CA41915DEBFF2ED41">
    <w:name w:val="D9DEABC63562409CA41915DEBFF2ED41"/>
  </w:style>
  <w:style w:type="paragraph" w:customStyle="1" w:styleId="1E773FE138544239924BB813DEC84CE7">
    <w:name w:val="1E773FE138544239924BB813DEC84CE7"/>
  </w:style>
  <w:style w:type="paragraph" w:customStyle="1" w:styleId="6C3D4E4ECC7B4983B5B3D08002CB822F">
    <w:name w:val="6C3D4E4ECC7B4983B5B3D08002CB822F"/>
  </w:style>
  <w:style w:type="paragraph" w:customStyle="1" w:styleId="F8A72071F69F45E7A780910C9CD28A60">
    <w:name w:val="F8A72071F69F45E7A780910C9CD28A60"/>
  </w:style>
  <w:style w:type="paragraph" w:customStyle="1" w:styleId="82FDAD96F02043A982ED1CB056FD9D09">
    <w:name w:val="82FDAD96F02043A982ED1CB056FD9D09"/>
  </w:style>
  <w:style w:type="paragraph" w:customStyle="1" w:styleId="084A626C6D8E42E3B5F15DEF259AA4E3">
    <w:name w:val="084A626C6D8E42E3B5F15DEF259AA4E3"/>
    <w:rsid w:val="00E666B2"/>
  </w:style>
  <w:style w:type="paragraph" w:customStyle="1" w:styleId="9C041A615998486494F6C19AACA4CC97">
    <w:name w:val="9C041A615998486494F6C19AACA4CC97"/>
    <w:rsid w:val="00E666B2"/>
  </w:style>
  <w:style w:type="paragraph" w:customStyle="1" w:styleId="1B5DE151B60F47629365DFC70B6AC109">
    <w:name w:val="1B5DE151B60F47629365DFC70B6AC109"/>
    <w:rsid w:val="00E666B2"/>
  </w:style>
  <w:style w:type="paragraph" w:customStyle="1" w:styleId="813A497E86E344BFBD749158A45A39BB">
    <w:name w:val="813A497E86E344BFBD749158A45A39BB"/>
    <w:rsid w:val="00E66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Address</CompanyAddress>
  <CompanyPhone>Phone number: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BCE7FE-B7B5-4113-AA38-F1BC97A0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0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2019-04-15T18:19:00Z</dcterms:created>
  <dcterms:modified xsi:type="dcterms:W3CDTF">2022-10-18T10:37:00Z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